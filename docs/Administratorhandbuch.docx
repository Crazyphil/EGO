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6EDA" w:rsidRPr="00CA62BF" w:rsidRDefault="00080930" w:rsidP="001566FC">
      <w:pPr>
        <w:pStyle w:val="DeckblattTitel"/>
        <w:rPr>
          <w:rFonts w:ascii="Dunant Light" w:hAnsi="Dunant Light"/>
        </w:rPr>
      </w:pPr>
      <w:r>
        <w:t>EGO</w:t>
      </w:r>
    </w:p>
    <w:p w:rsidR="002A0B49" w:rsidRDefault="00080930" w:rsidP="00E15A29">
      <w:pPr>
        <w:pStyle w:val="DeckblattUntertitel"/>
        <w:rPr>
          <w:szCs w:val="48"/>
        </w:rPr>
      </w:pPr>
      <w:r>
        <w:rPr>
          <w:szCs w:val="48"/>
        </w:rPr>
        <w:t>Administratorhandbuch</w:t>
      </w:r>
    </w:p>
    <w:p w:rsidR="00080930" w:rsidRPr="00CA62BF" w:rsidRDefault="00080930" w:rsidP="00080930">
      <w:pPr>
        <w:sectPr w:rsidR="00080930" w:rsidRPr="00CA62BF" w:rsidSect="00A85106">
          <w:footerReference w:type="even" r:id="rId8"/>
          <w:footerReference w:type="default" r:id="rId9"/>
          <w:type w:val="continuous"/>
          <w:pgSz w:w="11906" w:h="16838" w:code="9"/>
          <w:pgMar w:top="4990" w:right="3119" w:bottom="1701" w:left="1418" w:header="709" w:footer="709" w:gutter="0"/>
          <w:cols w:space="708"/>
          <w:formProt w:val="0"/>
          <w:docGrid w:linePitch="360"/>
        </w:sectPr>
      </w:pPr>
      <w:r>
        <w:t xml:space="preserve">Version </w:t>
      </w:r>
      <w:r w:rsidR="007275A6">
        <w:t>1.</w:t>
      </w:r>
      <w:r w:rsidR="00A24B50">
        <w:t>0</w:t>
      </w:r>
      <w:r w:rsidR="007275A6">
        <w:t>.0</w:t>
      </w:r>
    </w:p>
    <w:p w:rsidR="00B36EDA" w:rsidRPr="00CA62BF" w:rsidRDefault="00CA62BF" w:rsidP="00E15A29">
      <w:pPr>
        <w:pStyle w:val="Verzeichnis-Titel"/>
      </w:pPr>
      <w:r w:rsidRPr="00CA62BF">
        <w:lastRenderedPageBreak/>
        <w:t>INHALTSVERZEICHNIS</w:t>
      </w:r>
    </w:p>
    <w:p w:rsidR="00AA21EB" w:rsidRPr="00CA62BF" w:rsidRDefault="00AA21EB" w:rsidP="00CA62BF">
      <w:pPr>
        <w:spacing w:line="276" w:lineRule="auto"/>
        <w:rPr>
          <w:szCs w:val="24"/>
        </w:rPr>
      </w:pPr>
    </w:p>
    <w:p w:rsidR="007F033F" w:rsidRPr="00CA62BF" w:rsidRDefault="007F033F" w:rsidP="00CA62BF">
      <w:pPr>
        <w:spacing w:line="276" w:lineRule="auto"/>
        <w:rPr>
          <w:szCs w:val="24"/>
        </w:rPr>
      </w:pPr>
    </w:p>
    <w:p w:rsidR="0056540A" w:rsidRDefault="000B790D">
      <w:pPr>
        <w:pStyle w:val="Verzeichnis1"/>
        <w:rPr>
          <w:rFonts w:asciiTheme="minorHAnsi" w:eastAsiaTheme="minorEastAsia" w:hAnsiTheme="minorHAnsi" w:cstheme="minorBidi"/>
          <w:sz w:val="22"/>
          <w:szCs w:val="22"/>
          <w:lang w:val="de-AT" w:eastAsia="de-AT"/>
        </w:rPr>
      </w:pPr>
      <w:r w:rsidRPr="00CA62BF">
        <w:fldChar w:fldCharType="begin"/>
      </w:r>
      <w:r w:rsidR="003560AE" w:rsidRPr="00746ACD">
        <w:instrText xml:space="preserve"> </w:instrText>
      </w:r>
      <w:r w:rsidR="007D56B2">
        <w:instrText>TOC</w:instrText>
      </w:r>
      <w:r w:rsidR="003560AE" w:rsidRPr="00746ACD">
        <w:instrText xml:space="preserve"> \o "1-2" </w:instrText>
      </w:r>
      <w:r w:rsidRPr="00CA62BF">
        <w:fldChar w:fldCharType="separate"/>
      </w:r>
      <w:r w:rsidR="0056540A">
        <w:t>1.</w:t>
      </w:r>
      <w:r w:rsidR="0056540A">
        <w:rPr>
          <w:rFonts w:asciiTheme="minorHAnsi" w:eastAsiaTheme="minorEastAsia" w:hAnsiTheme="minorHAnsi" w:cstheme="minorBidi"/>
          <w:sz w:val="22"/>
          <w:szCs w:val="22"/>
          <w:lang w:val="de-AT" w:eastAsia="de-AT"/>
        </w:rPr>
        <w:tab/>
      </w:r>
      <w:r w:rsidR="0056540A">
        <w:t>EINFÜHRUNG</w:t>
      </w:r>
      <w:r w:rsidR="0056540A">
        <w:tab/>
      </w:r>
      <w:r w:rsidR="0056540A">
        <w:fldChar w:fldCharType="begin"/>
      </w:r>
      <w:r w:rsidR="0056540A">
        <w:instrText xml:space="preserve"> PAGEREF _Toc474506086 \h </w:instrText>
      </w:r>
      <w:r w:rsidR="0056540A">
        <w:fldChar w:fldCharType="separate"/>
      </w:r>
      <w:r w:rsidR="0056540A">
        <w:t>3</w:t>
      </w:r>
      <w:r w:rsidR="0056540A">
        <w:fldChar w:fldCharType="end"/>
      </w:r>
    </w:p>
    <w:p w:rsidR="0056540A" w:rsidRDefault="0056540A">
      <w:pPr>
        <w:pStyle w:val="Verzeichnis2"/>
        <w:tabs>
          <w:tab w:val="left" w:pos="880"/>
        </w:tabs>
        <w:rPr>
          <w:rFonts w:asciiTheme="minorHAnsi" w:eastAsiaTheme="minorEastAsia" w:hAnsiTheme="minorHAnsi" w:cstheme="minorBidi"/>
          <w:sz w:val="22"/>
          <w:szCs w:val="22"/>
          <w:lang w:val="de-AT" w:eastAsia="de-AT"/>
        </w:rPr>
      </w:pPr>
      <w:r>
        <w:t>1.1.</w:t>
      </w:r>
      <w:r>
        <w:rPr>
          <w:rFonts w:asciiTheme="minorHAnsi" w:eastAsiaTheme="minorEastAsia" w:hAnsiTheme="minorHAnsi" w:cstheme="minorBidi"/>
          <w:sz w:val="22"/>
          <w:szCs w:val="22"/>
          <w:lang w:val="de-AT" w:eastAsia="de-AT"/>
        </w:rPr>
        <w:tab/>
      </w:r>
      <w:r>
        <w:t>Funktionen</w:t>
      </w:r>
      <w:r>
        <w:tab/>
      </w:r>
      <w:r>
        <w:fldChar w:fldCharType="begin"/>
      </w:r>
      <w:r>
        <w:instrText xml:space="preserve"> PAGEREF _Toc474506087 \h </w:instrText>
      </w:r>
      <w:r>
        <w:fldChar w:fldCharType="separate"/>
      </w:r>
      <w:r>
        <w:t>3</w:t>
      </w:r>
      <w:r>
        <w:fldChar w:fldCharType="end"/>
      </w:r>
    </w:p>
    <w:p w:rsidR="0056540A" w:rsidRDefault="0056540A">
      <w:pPr>
        <w:pStyle w:val="Verzeichnis2"/>
        <w:tabs>
          <w:tab w:val="left" w:pos="880"/>
        </w:tabs>
        <w:rPr>
          <w:rFonts w:asciiTheme="minorHAnsi" w:eastAsiaTheme="minorEastAsia" w:hAnsiTheme="minorHAnsi" w:cstheme="minorBidi"/>
          <w:sz w:val="22"/>
          <w:szCs w:val="22"/>
          <w:lang w:val="de-AT" w:eastAsia="de-AT"/>
        </w:rPr>
      </w:pPr>
      <w:r>
        <w:t>1.2.</w:t>
      </w:r>
      <w:r>
        <w:rPr>
          <w:rFonts w:asciiTheme="minorHAnsi" w:eastAsiaTheme="minorEastAsia" w:hAnsiTheme="minorHAnsi" w:cstheme="minorBidi"/>
          <w:sz w:val="22"/>
          <w:szCs w:val="22"/>
          <w:lang w:val="de-AT" w:eastAsia="de-AT"/>
        </w:rPr>
        <w:tab/>
      </w:r>
      <w:r>
        <w:t>Datenverwaltung und Speicherorte</w:t>
      </w:r>
      <w:r>
        <w:tab/>
      </w:r>
      <w:r>
        <w:fldChar w:fldCharType="begin"/>
      </w:r>
      <w:r>
        <w:instrText xml:space="preserve"> PAGEREF _Toc474506088 \h </w:instrText>
      </w:r>
      <w:r>
        <w:fldChar w:fldCharType="separate"/>
      </w:r>
      <w:r>
        <w:t>3</w:t>
      </w:r>
      <w:r>
        <w:fldChar w:fldCharType="end"/>
      </w:r>
    </w:p>
    <w:p w:rsidR="0056540A" w:rsidRDefault="0056540A">
      <w:pPr>
        <w:pStyle w:val="Verzeichnis1"/>
        <w:rPr>
          <w:rFonts w:asciiTheme="minorHAnsi" w:eastAsiaTheme="minorEastAsia" w:hAnsiTheme="minorHAnsi" w:cstheme="minorBidi"/>
          <w:sz w:val="22"/>
          <w:szCs w:val="22"/>
          <w:lang w:val="de-AT" w:eastAsia="de-AT"/>
        </w:rPr>
      </w:pPr>
      <w:r>
        <w:t>2.</w:t>
      </w:r>
      <w:r>
        <w:rPr>
          <w:rFonts w:asciiTheme="minorHAnsi" w:eastAsiaTheme="minorEastAsia" w:hAnsiTheme="minorHAnsi" w:cstheme="minorBidi"/>
          <w:sz w:val="22"/>
          <w:szCs w:val="22"/>
          <w:lang w:val="de-AT" w:eastAsia="de-AT"/>
        </w:rPr>
        <w:tab/>
      </w:r>
      <w:r>
        <w:t>VORBEREITUNG DES KARTENMATERIALS</w:t>
      </w:r>
      <w:r>
        <w:tab/>
      </w:r>
      <w:r>
        <w:fldChar w:fldCharType="begin"/>
      </w:r>
      <w:r>
        <w:instrText xml:space="preserve"> PAGEREF _Toc474506089 \h </w:instrText>
      </w:r>
      <w:r>
        <w:fldChar w:fldCharType="separate"/>
      </w:r>
      <w:r>
        <w:t>5</w:t>
      </w:r>
      <w:r>
        <w:fldChar w:fldCharType="end"/>
      </w:r>
    </w:p>
    <w:p w:rsidR="0056540A" w:rsidRDefault="0056540A">
      <w:pPr>
        <w:pStyle w:val="Verzeichnis2"/>
        <w:tabs>
          <w:tab w:val="left" w:pos="880"/>
        </w:tabs>
        <w:rPr>
          <w:rFonts w:asciiTheme="minorHAnsi" w:eastAsiaTheme="minorEastAsia" w:hAnsiTheme="minorHAnsi" w:cstheme="minorBidi"/>
          <w:sz w:val="22"/>
          <w:szCs w:val="22"/>
          <w:lang w:val="de-AT" w:eastAsia="de-AT"/>
        </w:rPr>
      </w:pPr>
      <w:r>
        <w:t>2.1.</w:t>
      </w:r>
      <w:r>
        <w:rPr>
          <w:rFonts w:asciiTheme="minorHAnsi" w:eastAsiaTheme="minorEastAsia" w:hAnsiTheme="minorHAnsi" w:cstheme="minorBidi"/>
          <w:sz w:val="22"/>
          <w:szCs w:val="22"/>
          <w:lang w:val="de-AT" w:eastAsia="de-AT"/>
        </w:rPr>
        <w:tab/>
      </w:r>
      <w:r>
        <w:t>Straßenkarten von basemap.at herunterladen</w:t>
      </w:r>
      <w:r>
        <w:tab/>
      </w:r>
      <w:r>
        <w:fldChar w:fldCharType="begin"/>
      </w:r>
      <w:r>
        <w:instrText xml:space="preserve"> PAGEREF _Toc474506090 \h </w:instrText>
      </w:r>
      <w:r>
        <w:fldChar w:fldCharType="separate"/>
      </w:r>
      <w:r>
        <w:t>5</w:t>
      </w:r>
      <w:r>
        <w:fldChar w:fldCharType="end"/>
      </w:r>
    </w:p>
    <w:p w:rsidR="0056540A" w:rsidRDefault="0056540A">
      <w:pPr>
        <w:pStyle w:val="Verzeichnis2"/>
        <w:tabs>
          <w:tab w:val="left" w:pos="880"/>
        </w:tabs>
        <w:rPr>
          <w:rFonts w:asciiTheme="minorHAnsi" w:eastAsiaTheme="minorEastAsia" w:hAnsiTheme="minorHAnsi" w:cstheme="minorBidi"/>
          <w:sz w:val="22"/>
          <w:szCs w:val="22"/>
          <w:lang w:val="de-AT" w:eastAsia="de-AT"/>
        </w:rPr>
      </w:pPr>
      <w:r>
        <w:t>2.2.</w:t>
      </w:r>
      <w:r>
        <w:rPr>
          <w:rFonts w:asciiTheme="minorHAnsi" w:eastAsiaTheme="minorEastAsia" w:hAnsiTheme="minorHAnsi" w:cstheme="minorBidi"/>
          <w:sz w:val="22"/>
          <w:szCs w:val="22"/>
          <w:lang w:val="de-AT" w:eastAsia="de-AT"/>
        </w:rPr>
        <w:tab/>
      </w:r>
      <w:r>
        <w:t>Luftbilder von basemap.at herunterladen</w:t>
      </w:r>
      <w:r>
        <w:tab/>
      </w:r>
      <w:r>
        <w:fldChar w:fldCharType="begin"/>
      </w:r>
      <w:r>
        <w:instrText xml:space="preserve"> PAGEREF _Toc474506091 \h </w:instrText>
      </w:r>
      <w:r>
        <w:fldChar w:fldCharType="separate"/>
      </w:r>
      <w:r>
        <w:t>7</w:t>
      </w:r>
      <w:r>
        <w:fldChar w:fldCharType="end"/>
      </w:r>
    </w:p>
    <w:p w:rsidR="0056540A" w:rsidRDefault="0056540A">
      <w:pPr>
        <w:pStyle w:val="Verzeichnis2"/>
        <w:tabs>
          <w:tab w:val="left" w:pos="880"/>
        </w:tabs>
        <w:rPr>
          <w:rFonts w:asciiTheme="minorHAnsi" w:eastAsiaTheme="minorEastAsia" w:hAnsiTheme="minorHAnsi" w:cstheme="minorBidi"/>
          <w:sz w:val="22"/>
          <w:szCs w:val="22"/>
          <w:lang w:val="de-AT" w:eastAsia="de-AT"/>
        </w:rPr>
      </w:pPr>
      <w:r>
        <w:t>2.3.</w:t>
      </w:r>
      <w:r>
        <w:rPr>
          <w:rFonts w:asciiTheme="minorHAnsi" w:eastAsiaTheme="minorEastAsia" w:hAnsiTheme="minorHAnsi" w:cstheme="minorBidi"/>
          <w:sz w:val="22"/>
          <w:szCs w:val="22"/>
          <w:lang w:val="de-AT" w:eastAsia="de-AT"/>
        </w:rPr>
        <w:tab/>
      </w:r>
      <w:r>
        <w:t>Bestehendes Kartenmaterial weiterverwenden</w:t>
      </w:r>
      <w:r>
        <w:tab/>
      </w:r>
      <w:r>
        <w:fldChar w:fldCharType="begin"/>
      </w:r>
      <w:r>
        <w:instrText xml:space="preserve"> PAGEREF _Toc474506092 \h </w:instrText>
      </w:r>
      <w:r>
        <w:fldChar w:fldCharType="separate"/>
      </w:r>
      <w:r>
        <w:t>7</w:t>
      </w:r>
      <w:r>
        <w:fldChar w:fldCharType="end"/>
      </w:r>
    </w:p>
    <w:p w:rsidR="0056540A" w:rsidRDefault="0056540A">
      <w:pPr>
        <w:pStyle w:val="Verzeichnis1"/>
        <w:rPr>
          <w:rFonts w:asciiTheme="minorHAnsi" w:eastAsiaTheme="minorEastAsia" w:hAnsiTheme="minorHAnsi" w:cstheme="minorBidi"/>
          <w:sz w:val="22"/>
          <w:szCs w:val="22"/>
          <w:lang w:val="de-AT" w:eastAsia="de-AT"/>
        </w:rPr>
      </w:pPr>
      <w:r>
        <w:t>3.</w:t>
      </w:r>
      <w:r>
        <w:rPr>
          <w:rFonts w:asciiTheme="minorHAnsi" w:eastAsiaTheme="minorEastAsia" w:hAnsiTheme="minorHAnsi" w:cstheme="minorBidi"/>
          <w:sz w:val="22"/>
          <w:szCs w:val="22"/>
          <w:lang w:val="de-AT" w:eastAsia="de-AT"/>
        </w:rPr>
        <w:tab/>
      </w:r>
      <w:r>
        <w:t>ÜBERSCHRIFT 1</w:t>
      </w:r>
      <w:r>
        <w:tab/>
      </w:r>
      <w:r>
        <w:fldChar w:fldCharType="begin"/>
      </w:r>
      <w:r>
        <w:instrText xml:space="preserve"> PAGEREF _Toc474506093 \h </w:instrText>
      </w:r>
      <w:r>
        <w:fldChar w:fldCharType="separate"/>
      </w:r>
      <w:r>
        <w:t>10</w:t>
      </w:r>
      <w:r>
        <w:fldChar w:fldCharType="end"/>
      </w:r>
    </w:p>
    <w:p w:rsidR="0056540A" w:rsidRDefault="0056540A">
      <w:pPr>
        <w:pStyle w:val="Verzeichnis2"/>
        <w:tabs>
          <w:tab w:val="left" w:pos="880"/>
        </w:tabs>
        <w:rPr>
          <w:rFonts w:asciiTheme="minorHAnsi" w:eastAsiaTheme="minorEastAsia" w:hAnsiTheme="minorHAnsi" w:cstheme="minorBidi"/>
          <w:sz w:val="22"/>
          <w:szCs w:val="22"/>
          <w:lang w:val="de-AT" w:eastAsia="de-AT"/>
        </w:rPr>
      </w:pPr>
      <w:r>
        <w:t>3.1.</w:t>
      </w:r>
      <w:r>
        <w:rPr>
          <w:rFonts w:asciiTheme="minorHAnsi" w:eastAsiaTheme="minorEastAsia" w:hAnsiTheme="minorHAnsi" w:cstheme="minorBidi"/>
          <w:sz w:val="22"/>
          <w:szCs w:val="22"/>
          <w:lang w:val="de-AT" w:eastAsia="de-AT"/>
        </w:rPr>
        <w:tab/>
      </w:r>
      <w:r>
        <w:t>Überschrift 2</w:t>
      </w:r>
      <w:r>
        <w:tab/>
      </w:r>
      <w:r>
        <w:fldChar w:fldCharType="begin"/>
      </w:r>
      <w:r>
        <w:instrText xml:space="preserve"> PAGEREF _Toc474506094 \h </w:instrText>
      </w:r>
      <w:r>
        <w:fldChar w:fldCharType="separate"/>
      </w:r>
      <w:r>
        <w:t>10</w:t>
      </w:r>
      <w:r>
        <w:fldChar w:fldCharType="end"/>
      </w:r>
    </w:p>
    <w:p w:rsidR="007F033F" w:rsidRPr="00CA62BF" w:rsidRDefault="000B790D" w:rsidP="00746ACD">
      <w:pPr>
        <w:pStyle w:val="Verzeichnis1"/>
        <w:rPr>
          <w:rFonts w:ascii="Dunant" w:hAnsi="Dunant"/>
        </w:rPr>
        <w:sectPr w:rsidR="007F033F" w:rsidRPr="00CA62BF" w:rsidSect="00614627">
          <w:headerReference w:type="default" r:id="rId10"/>
          <w:footerReference w:type="default" r:id="rId11"/>
          <w:pgSz w:w="11906" w:h="16838" w:code="9"/>
          <w:pgMar w:top="2495" w:right="3119" w:bottom="1701" w:left="1418" w:header="709" w:footer="851" w:gutter="0"/>
          <w:cols w:space="708"/>
          <w:formProt w:val="0"/>
          <w:docGrid w:linePitch="360"/>
        </w:sectPr>
      </w:pPr>
      <w:r w:rsidRPr="00CA62BF">
        <w:fldChar w:fldCharType="end"/>
      </w:r>
    </w:p>
    <w:p w:rsidR="00080930" w:rsidRDefault="00080930" w:rsidP="0056540A">
      <w:pPr>
        <w:pStyle w:val="berschrift1"/>
      </w:pPr>
      <w:bookmarkStart w:id="0" w:name="_Toc474506086"/>
      <w:bookmarkStart w:id="1" w:name="_Toc254698272"/>
      <w:r w:rsidRPr="00114D68">
        <w:lastRenderedPageBreak/>
        <w:t>EINFÜHRUNG</w:t>
      </w:r>
      <w:bookmarkEnd w:id="0"/>
    </w:p>
    <w:p w:rsidR="00080930" w:rsidRDefault="00080930" w:rsidP="00080930"/>
    <w:p w:rsidR="000C3382" w:rsidRDefault="000C3382" w:rsidP="00080930">
      <w:r>
        <w:t xml:space="preserve">EGO (Einsatz-Gesamtorganisation) ist eine App für </w:t>
      </w:r>
      <w:r w:rsidR="00E0128D">
        <w:t xml:space="preserve">Geräte, die unter dem Betriebssystem Google Android laufen und wurde entwickelt, um Rettungsorganisationen bei den Aufgaben, die bei täglichen Fahren anfallen, zu unterstützen und die Arbeit der </w:t>
      </w:r>
      <w:r w:rsidR="00A24B50">
        <w:t>Mannschaft</w:t>
      </w:r>
      <w:r w:rsidR="00E0128D">
        <w:t xml:space="preserve"> zu erleichtern.</w:t>
      </w:r>
    </w:p>
    <w:p w:rsidR="00E0128D" w:rsidRDefault="00E0128D" w:rsidP="00080930"/>
    <w:p w:rsidR="00F561E8" w:rsidRDefault="00F561E8" w:rsidP="00080930"/>
    <w:p w:rsidR="00E0128D" w:rsidRDefault="00E0128D" w:rsidP="0056540A">
      <w:pPr>
        <w:pStyle w:val="berschrift2"/>
      </w:pPr>
      <w:bookmarkStart w:id="2" w:name="_Toc474506087"/>
      <w:r>
        <w:t>Funktionen</w:t>
      </w:r>
      <w:bookmarkEnd w:id="2"/>
    </w:p>
    <w:p w:rsidR="00E0128D" w:rsidRDefault="00E0128D" w:rsidP="00E0128D">
      <w:r>
        <w:t>Die Hauptfunktionen der App konzentrieren sich auf Transport und Versorgung von Patienten:</w:t>
      </w:r>
    </w:p>
    <w:p w:rsidR="00E0128D" w:rsidRDefault="00E0128D" w:rsidP="00E0128D"/>
    <w:p w:rsidR="00E0128D" w:rsidRDefault="00E0128D" w:rsidP="00E0128D">
      <w:pPr>
        <w:pStyle w:val="Aufzaehlung1"/>
      </w:pPr>
      <w:r>
        <w:t>Suchen von Einsatzadressen anhand der Bestandteile Ort, Postleitzahl, Straße und Hausnummer und Navigieren zu dieser anhand der hinterlegten GPS-Koordinaten</w:t>
      </w:r>
    </w:p>
    <w:p w:rsidR="00E0128D" w:rsidRDefault="00E0128D" w:rsidP="00E0128D">
      <w:pPr>
        <w:pStyle w:val="Aufzaehlung1"/>
      </w:pPr>
      <w:r>
        <w:t xml:space="preserve">Anzeigen einer digitalen amtlichen Straßenkarte mit der Möglichkeit, </w:t>
      </w:r>
      <w:r w:rsidR="00EA45A9">
        <w:t xml:space="preserve">amtliche Luftbilder oder </w:t>
      </w:r>
      <w:r>
        <w:t xml:space="preserve">eigenes Kartenmaterial als </w:t>
      </w:r>
      <w:proofErr w:type="spellStart"/>
      <w:r>
        <w:t>Overlay</w:t>
      </w:r>
      <w:proofErr w:type="spellEnd"/>
      <w:r>
        <w:t xml:space="preserve"> (Überlagerung) hinzuzufügen</w:t>
      </w:r>
    </w:p>
    <w:p w:rsidR="00E0128D" w:rsidRDefault="00E0128D" w:rsidP="00E0128D">
      <w:pPr>
        <w:pStyle w:val="Aufzaehlung1"/>
      </w:pPr>
      <w:r>
        <w:t xml:space="preserve">Informationen zu aufnehmenden Krankenhäusern und Ärzten im Notdienst, sowohl für den aktuellen Zeitpunkt als auch für beliebige </w:t>
      </w:r>
      <w:r w:rsidR="00EA45A9">
        <w:t>Tage</w:t>
      </w:r>
      <w:r>
        <w:t xml:space="preserve"> und Uhrzeiten</w:t>
      </w:r>
    </w:p>
    <w:p w:rsidR="00E0128D" w:rsidRDefault="00E0128D" w:rsidP="00E0128D">
      <w:pPr>
        <w:pStyle w:val="Aufzaehlung1"/>
        <w:numPr>
          <w:ilvl w:val="0"/>
          <w:numId w:val="0"/>
        </w:numPr>
        <w:ind w:left="284" w:hanging="284"/>
      </w:pPr>
    </w:p>
    <w:p w:rsidR="00F561E8" w:rsidRDefault="00F561E8" w:rsidP="00E0128D">
      <w:pPr>
        <w:pStyle w:val="Aufzaehlung1"/>
        <w:numPr>
          <w:ilvl w:val="0"/>
          <w:numId w:val="0"/>
        </w:numPr>
        <w:ind w:left="284" w:hanging="284"/>
      </w:pPr>
    </w:p>
    <w:p w:rsidR="00E0128D" w:rsidRDefault="00E0128D" w:rsidP="0056540A">
      <w:pPr>
        <w:pStyle w:val="berschrift2"/>
      </w:pPr>
      <w:bookmarkStart w:id="3" w:name="_Toc474506088"/>
      <w:r>
        <w:t>Datenverwaltung und Speicherorte</w:t>
      </w:r>
      <w:bookmarkEnd w:id="3"/>
    </w:p>
    <w:p w:rsidR="00E0128D" w:rsidRDefault="00E0128D" w:rsidP="00E0128D">
      <w:r>
        <w:t xml:space="preserve">EGO benutzt, sofern verfügbar, die </w:t>
      </w:r>
      <w:r w:rsidR="00EA45A9">
        <w:t>eingelegte (externe)</w:t>
      </w:r>
      <w:r>
        <w:t xml:space="preserve"> SD-Speicherkarte des Geräts, um die Verwaltung der darauf gespeicherten Daten möglichst einfach </w:t>
      </w:r>
      <w:r w:rsidR="00646265">
        <w:t xml:space="preserve">zu gestalten. </w:t>
      </w:r>
      <w:r w:rsidR="001C3375">
        <w:t>Dadurch ist es beispielsweise möglich, zwei Speicherkarten zu verwenden – eine steckt im Gerät während die andere zum Speichern neuer Daten (</w:t>
      </w:r>
      <w:proofErr w:type="spellStart"/>
      <w:r w:rsidR="001C3375">
        <w:t>zB</w:t>
      </w:r>
      <w:proofErr w:type="spellEnd"/>
      <w:r w:rsidR="001C3375">
        <w:t xml:space="preserve"> Kartenmaterial) benutzt wird. Die Karten können dann zum Aktualisieren der Daten in der App einfach </w:t>
      </w:r>
      <w:r w:rsidR="00A0704A">
        <w:t>ausgetauscht</w:t>
      </w:r>
      <w:r w:rsidR="001C3375">
        <w:t xml:space="preserve"> werden.</w:t>
      </w:r>
    </w:p>
    <w:p w:rsidR="001C3375" w:rsidRDefault="001C3375" w:rsidP="00E0128D">
      <w:r>
        <w:t>Sollte die App beim Starten keine SD-Karte im Gerät vorfinden, wird der interne Speicher verwendet. Es ist also auch möglich, EGO ohne SD-Karte zu benutzen.</w:t>
      </w:r>
      <w:r w:rsidR="00A0704A">
        <w:t xml:space="preserve"> Außerdem kann in </w:t>
      </w:r>
      <w:r w:rsidR="00114D68">
        <w:t xml:space="preserve">den Einstellungen (siehe </w:t>
      </w:r>
      <w:r w:rsidR="00114D68" w:rsidRPr="00114D68">
        <w:rPr>
          <w:rStyle w:val="IntensiverVerweis"/>
        </w:rPr>
        <w:t>TODO</w:t>
      </w:r>
      <w:r w:rsidR="00114D68">
        <w:t xml:space="preserve">) </w:t>
      </w:r>
      <w:r w:rsidR="00A0704A">
        <w:t>auch manuell festgelegt werden, welcher Speicherplatz benutzt wird.</w:t>
      </w:r>
    </w:p>
    <w:p w:rsidR="001C3375" w:rsidRDefault="001C3375" w:rsidP="00E0128D"/>
    <w:p w:rsidR="00037760" w:rsidRDefault="001C3375" w:rsidP="00E0128D">
      <w:r>
        <w:t>Die folgende Tabelle zeigt die Ordner und Dateien, die auf der SD-Karte (oder dem Gerätespeicher) enthalten sein sollten</w:t>
      </w:r>
      <w:r w:rsidR="00037760">
        <w:t>,</w:t>
      </w:r>
      <w:r>
        <w:t xml:space="preserve"> relat</w:t>
      </w:r>
      <w:r w:rsidR="00037760">
        <w:t>iv zum Hauptordner der SD-Karte:</w:t>
      </w:r>
    </w:p>
    <w:p w:rsidR="001C3375" w:rsidRDefault="00037760" w:rsidP="00E0128D">
      <w:r w:rsidRPr="00037760">
        <w:rPr>
          <w:b/>
        </w:rPr>
        <w:t>Wichtig:</w:t>
      </w:r>
      <w:r>
        <w:t xml:space="preserve"> Groß- und Kleinschreibung muss beachtet werden!</w:t>
      </w:r>
    </w:p>
    <w:p w:rsidR="001C3375" w:rsidRDefault="001C3375" w:rsidP="00E0128D"/>
    <w:tbl>
      <w:tblPr>
        <w:tblW w:w="9180" w:type="dxa"/>
        <w:tblBorders>
          <w:insideH w:val="single" w:sz="4" w:space="0" w:color="B70E0C"/>
          <w:insideV w:val="single" w:sz="4" w:space="0" w:color="B70E0C"/>
        </w:tblBorders>
        <w:tblLook w:val="04A0" w:firstRow="1" w:lastRow="0" w:firstColumn="1" w:lastColumn="0" w:noHBand="0" w:noVBand="1"/>
      </w:tblPr>
      <w:tblGrid>
        <w:gridCol w:w="1562"/>
        <w:gridCol w:w="1873"/>
        <w:gridCol w:w="5745"/>
      </w:tblGrid>
      <w:tr w:rsidR="007A7315" w:rsidRPr="005177E3" w:rsidTr="007A7315">
        <w:trPr>
          <w:trHeight w:val="324"/>
        </w:trPr>
        <w:tc>
          <w:tcPr>
            <w:tcW w:w="1562" w:type="dxa"/>
            <w:tcBorders>
              <w:bottom w:val="single" w:sz="4" w:space="0" w:color="B70E0C"/>
            </w:tcBorders>
          </w:tcPr>
          <w:p w:rsidR="001C3375" w:rsidRPr="005177E3" w:rsidRDefault="00ED0831" w:rsidP="002B37E9">
            <w:pPr>
              <w:rPr>
                <w:rFonts w:ascii="Dunant Medium" w:hAnsi="Dunant Medium"/>
                <w:color w:val="B70E0C"/>
              </w:rPr>
            </w:pPr>
            <w:r>
              <w:rPr>
                <w:rFonts w:ascii="Dunant Medium" w:hAnsi="Dunant Medium"/>
                <w:color w:val="B70E0C"/>
              </w:rPr>
              <w:t>Ordner</w:t>
            </w:r>
          </w:p>
        </w:tc>
        <w:tc>
          <w:tcPr>
            <w:tcW w:w="1873" w:type="dxa"/>
          </w:tcPr>
          <w:p w:rsidR="001C3375" w:rsidRPr="005177E3" w:rsidRDefault="00ED0831" w:rsidP="002B37E9">
            <w:pPr>
              <w:rPr>
                <w:rFonts w:ascii="Dunant Medium" w:hAnsi="Dunant Medium"/>
                <w:color w:val="B70E0C"/>
              </w:rPr>
            </w:pPr>
            <w:r>
              <w:rPr>
                <w:rFonts w:ascii="Dunant Medium" w:hAnsi="Dunant Medium"/>
                <w:color w:val="B70E0C"/>
              </w:rPr>
              <w:t>Datei</w:t>
            </w:r>
          </w:p>
        </w:tc>
        <w:tc>
          <w:tcPr>
            <w:tcW w:w="5745" w:type="dxa"/>
          </w:tcPr>
          <w:p w:rsidR="001C3375" w:rsidRPr="005177E3" w:rsidRDefault="00ED0831" w:rsidP="002B37E9">
            <w:pPr>
              <w:rPr>
                <w:rFonts w:ascii="Dunant Medium" w:hAnsi="Dunant Medium"/>
                <w:color w:val="B70E0C"/>
              </w:rPr>
            </w:pPr>
            <w:r>
              <w:rPr>
                <w:rFonts w:ascii="Dunant Medium" w:hAnsi="Dunant Medium"/>
                <w:color w:val="B70E0C"/>
              </w:rPr>
              <w:t>Beschreibung</w:t>
            </w:r>
          </w:p>
        </w:tc>
      </w:tr>
      <w:tr w:rsidR="007A7315" w:rsidRPr="005177E3" w:rsidTr="007A7315">
        <w:tc>
          <w:tcPr>
            <w:tcW w:w="1562" w:type="dxa"/>
            <w:tcBorders>
              <w:top w:val="single" w:sz="4" w:space="0" w:color="B70E0C"/>
              <w:bottom w:val="nil"/>
            </w:tcBorders>
          </w:tcPr>
          <w:p w:rsidR="001C3375" w:rsidRPr="005177E3" w:rsidRDefault="00ED0831" w:rsidP="002B37E9">
            <w:proofErr w:type="spellStart"/>
            <w:r>
              <w:t>ego</w:t>
            </w:r>
            <w:proofErr w:type="spellEnd"/>
            <w:r>
              <w:t>/</w:t>
            </w:r>
            <w:proofErr w:type="spellStart"/>
            <w:r>
              <w:t>import</w:t>
            </w:r>
            <w:proofErr w:type="spellEnd"/>
            <w:r>
              <w:t>/</w:t>
            </w:r>
          </w:p>
        </w:tc>
        <w:tc>
          <w:tcPr>
            <w:tcW w:w="1873" w:type="dxa"/>
          </w:tcPr>
          <w:p w:rsidR="001C3375" w:rsidRPr="005177E3" w:rsidRDefault="00ED0831" w:rsidP="002B37E9">
            <w:r>
              <w:t>adressen.csv</w:t>
            </w:r>
          </w:p>
        </w:tc>
        <w:tc>
          <w:tcPr>
            <w:tcW w:w="5745" w:type="dxa"/>
          </w:tcPr>
          <w:p w:rsidR="001C3375" w:rsidRDefault="00ED0831" w:rsidP="00ED0831">
            <w:r>
              <w:t>Datei im BEV-Datenformat, die Adressbestandteile und Koordinaten der durchsuchbaren Adressen enthält</w:t>
            </w:r>
          </w:p>
          <w:p w:rsidR="00037760" w:rsidRDefault="00037760" w:rsidP="00ED0831"/>
          <w:p w:rsidR="00ED0831" w:rsidRPr="00ED0831" w:rsidRDefault="00ED0831" w:rsidP="00114D68">
            <w:r>
              <w:rPr>
                <w:b/>
              </w:rPr>
              <w:t>Wichtig:</w:t>
            </w:r>
            <w:r>
              <w:t xml:space="preserve"> es ist möglich, mehrere Dateien in eine zu kombinieren, indem die Zeilen der zweiten Datei an die erste angefügt werden. </w:t>
            </w:r>
            <w:r w:rsidR="00114D68">
              <w:t xml:space="preserve">Weitere Informationen dazu im Kapitel </w:t>
            </w:r>
            <w:r w:rsidR="00114D68" w:rsidRPr="00114D68">
              <w:rPr>
                <w:rStyle w:val="IntensiverVerweis"/>
              </w:rPr>
              <w:t>TODO</w:t>
            </w:r>
            <w:r w:rsidR="00114D68">
              <w:t>.</w:t>
            </w:r>
          </w:p>
        </w:tc>
      </w:tr>
      <w:tr w:rsidR="007A7315" w:rsidRPr="005177E3" w:rsidTr="007A7315">
        <w:tc>
          <w:tcPr>
            <w:tcW w:w="1562" w:type="dxa"/>
            <w:tcBorders>
              <w:top w:val="nil"/>
              <w:bottom w:val="nil"/>
            </w:tcBorders>
          </w:tcPr>
          <w:p w:rsidR="001C3375" w:rsidRPr="005177E3" w:rsidRDefault="001C3375" w:rsidP="002B37E9"/>
        </w:tc>
        <w:tc>
          <w:tcPr>
            <w:tcW w:w="1873" w:type="dxa"/>
          </w:tcPr>
          <w:p w:rsidR="001C3375" w:rsidRPr="005177E3" w:rsidRDefault="00037760" w:rsidP="002B37E9">
            <w:r>
              <w:t>aufnahmen.csv</w:t>
            </w:r>
          </w:p>
        </w:tc>
        <w:tc>
          <w:tcPr>
            <w:tcW w:w="5745" w:type="dxa"/>
          </w:tcPr>
          <w:p w:rsidR="001C3375" w:rsidRPr="005177E3" w:rsidRDefault="00037760" w:rsidP="002B37E9">
            <w:r>
              <w:t>Enthält die Aufnahmekrankenhäuser eines ganzen Jahres, mit Monaten als Spalten und Monatstagen als Zeilen. Mehrere Aufnahmekrankenhäuser an einem Tag werden durch „/“ getrennt.</w:t>
            </w:r>
          </w:p>
        </w:tc>
      </w:tr>
      <w:tr w:rsidR="007A7315" w:rsidRPr="005177E3" w:rsidTr="007A7315">
        <w:tc>
          <w:tcPr>
            <w:tcW w:w="1562" w:type="dxa"/>
            <w:tcBorders>
              <w:top w:val="nil"/>
              <w:bottom w:val="single" w:sz="4" w:space="0" w:color="B70E0C"/>
            </w:tcBorders>
          </w:tcPr>
          <w:p w:rsidR="001C3375" w:rsidRPr="00037760" w:rsidRDefault="001C3375" w:rsidP="002B37E9"/>
        </w:tc>
        <w:tc>
          <w:tcPr>
            <w:tcW w:w="1873" w:type="dxa"/>
          </w:tcPr>
          <w:p w:rsidR="001C3375" w:rsidRPr="00037760" w:rsidRDefault="00037760" w:rsidP="002B37E9">
            <w:r>
              <w:t>bereitschaft.csv</w:t>
            </w:r>
          </w:p>
        </w:tc>
        <w:tc>
          <w:tcPr>
            <w:tcW w:w="5745" w:type="dxa"/>
          </w:tcPr>
          <w:p w:rsidR="001C3375" w:rsidRPr="00037760" w:rsidRDefault="00037760" w:rsidP="00A0704A">
            <w:r>
              <w:t xml:space="preserve">Enthält Ärzte mit Bereitschaftsdienst </w:t>
            </w:r>
            <w:r w:rsidR="00A0704A">
              <w:t>in einem Quartal</w:t>
            </w:r>
            <w:r>
              <w:t xml:space="preserve"> mit Monaten als Spalten und Monatstagen als Zeilen.</w:t>
            </w:r>
          </w:p>
        </w:tc>
      </w:tr>
      <w:tr w:rsidR="00037760" w:rsidRPr="005177E3" w:rsidTr="007A7315">
        <w:tc>
          <w:tcPr>
            <w:tcW w:w="1562" w:type="dxa"/>
            <w:tcBorders>
              <w:top w:val="single" w:sz="4" w:space="0" w:color="B70E0C"/>
              <w:bottom w:val="nil"/>
            </w:tcBorders>
          </w:tcPr>
          <w:p w:rsidR="00037760" w:rsidRPr="00037760" w:rsidRDefault="00037760" w:rsidP="002B37E9">
            <w:proofErr w:type="spellStart"/>
            <w:r>
              <w:lastRenderedPageBreak/>
              <w:t>ego</w:t>
            </w:r>
            <w:proofErr w:type="spellEnd"/>
            <w:r>
              <w:t>/karten/</w:t>
            </w:r>
          </w:p>
        </w:tc>
        <w:tc>
          <w:tcPr>
            <w:tcW w:w="1873" w:type="dxa"/>
          </w:tcPr>
          <w:p w:rsidR="00037760" w:rsidRDefault="00037760" w:rsidP="002B37E9">
            <w:proofErr w:type="spellStart"/>
            <w:r>
              <w:t>basemap.sqlite</w:t>
            </w:r>
            <w:proofErr w:type="spellEnd"/>
          </w:p>
        </w:tc>
        <w:tc>
          <w:tcPr>
            <w:tcW w:w="5745" w:type="dxa"/>
          </w:tcPr>
          <w:p w:rsidR="00037760" w:rsidRDefault="007A7315" w:rsidP="0056540A">
            <w:r>
              <w:t xml:space="preserve">Enthält das heruntergeladene amtliche Kartenmaterial von basemap.at (Informationen zum </w:t>
            </w:r>
            <w:r w:rsidR="00114D68">
              <w:t>Erstellen dieser Datei im Kapitel</w:t>
            </w:r>
            <w:r w:rsidR="0056540A">
              <w:t xml:space="preserve"> </w:t>
            </w:r>
            <w:r w:rsidR="0056540A">
              <w:fldChar w:fldCharType="begin"/>
            </w:r>
            <w:r w:rsidR="0056540A">
              <w:instrText xml:space="preserve"> REF _Ref474506187 \w \h </w:instrText>
            </w:r>
            <w:r w:rsidR="0056540A">
              <w:fldChar w:fldCharType="separate"/>
            </w:r>
            <w:r w:rsidR="0056540A">
              <w:t>2.1</w:t>
            </w:r>
            <w:r w:rsidR="0056540A">
              <w:fldChar w:fldCharType="end"/>
            </w:r>
            <w:r>
              <w:t>)</w:t>
            </w:r>
          </w:p>
        </w:tc>
      </w:tr>
      <w:tr w:rsidR="007A7315" w:rsidRPr="005177E3" w:rsidTr="007A7315">
        <w:tc>
          <w:tcPr>
            <w:tcW w:w="1562" w:type="dxa"/>
            <w:tcBorders>
              <w:top w:val="nil"/>
              <w:bottom w:val="single" w:sz="4" w:space="0" w:color="B70E0C"/>
            </w:tcBorders>
          </w:tcPr>
          <w:p w:rsidR="007A7315" w:rsidRDefault="007A7315" w:rsidP="002B37E9"/>
        </w:tc>
        <w:tc>
          <w:tcPr>
            <w:tcW w:w="1873" w:type="dxa"/>
          </w:tcPr>
          <w:p w:rsidR="007A7315" w:rsidRDefault="007A7315" w:rsidP="002B37E9">
            <w:proofErr w:type="spellStart"/>
            <w:r>
              <w:t>orthofoto.sqlite</w:t>
            </w:r>
            <w:proofErr w:type="spellEnd"/>
          </w:p>
        </w:tc>
        <w:tc>
          <w:tcPr>
            <w:tcW w:w="5745" w:type="dxa"/>
          </w:tcPr>
          <w:p w:rsidR="007A7315" w:rsidRDefault="007A7315" w:rsidP="00114D68">
            <w:r>
              <w:t>Enthält optional</w:t>
            </w:r>
            <w:r w:rsidR="00A0704A">
              <w:t xml:space="preserve"> die heruntergeladenen amtlichen Luftbilder von basemap.at oder</w:t>
            </w:r>
            <w:r>
              <w:t xml:space="preserve"> eigenes Kartenmaterial, das vom Benutzer nach Belieben über die Straßenkarte gelegt werden kann (Informationen zum Erstellen dieser Datei i</w:t>
            </w:r>
            <w:r w:rsidR="00114D68">
              <w:t>m Kapitel</w:t>
            </w:r>
            <w:r w:rsidR="0056540A">
              <w:t xml:space="preserve"> </w:t>
            </w:r>
            <w:r w:rsidR="0056540A">
              <w:fldChar w:fldCharType="begin"/>
            </w:r>
            <w:r w:rsidR="0056540A">
              <w:instrText xml:space="preserve"> REF _Ref474506193 \w \h </w:instrText>
            </w:r>
            <w:r w:rsidR="0056540A">
              <w:fldChar w:fldCharType="separate"/>
            </w:r>
            <w:r w:rsidR="0056540A">
              <w:t>2.2</w:t>
            </w:r>
            <w:r w:rsidR="0056540A">
              <w:fldChar w:fldCharType="end"/>
            </w:r>
            <w:r>
              <w:t>)</w:t>
            </w:r>
          </w:p>
        </w:tc>
      </w:tr>
      <w:tr w:rsidR="007A7315" w:rsidRPr="005177E3" w:rsidTr="007A7315">
        <w:tc>
          <w:tcPr>
            <w:tcW w:w="1562" w:type="dxa"/>
            <w:tcBorders>
              <w:top w:val="single" w:sz="4" w:space="0" w:color="B70E0C"/>
            </w:tcBorders>
          </w:tcPr>
          <w:p w:rsidR="007A7315" w:rsidRDefault="007A7315" w:rsidP="002B37E9">
            <w:proofErr w:type="spellStart"/>
            <w:r>
              <w:t>ego</w:t>
            </w:r>
            <w:proofErr w:type="spellEnd"/>
            <w:r>
              <w:t>/</w:t>
            </w:r>
            <w:proofErr w:type="spellStart"/>
            <w:r>
              <w:t>export</w:t>
            </w:r>
            <w:proofErr w:type="spellEnd"/>
            <w:r>
              <w:t>/</w:t>
            </w:r>
          </w:p>
        </w:tc>
        <w:tc>
          <w:tcPr>
            <w:tcW w:w="1873" w:type="dxa"/>
          </w:tcPr>
          <w:p w:rsidR="007A7315" w:rsidRDefault="007A7315" w:rsidP="002B37E9">
            <w:proofErr w:type="spellStart"/>
            <w:r>
              <w:t>EGO.db</w:t>
            </w:r>
            <w:proofErr w:type="spellEnd"/>
          </w:p>
        </w:tc>
        <w:tc>
          <w:tcPr>
            <w:tcW w:w="5745" w:type="dxa"/>
          </w:tcPr>
          <w:p w:rsidR="007A7315" w:rsidRDefault="007A7315" w:rsidP="007A7315">
            <w:r>
              <w:t xml:space="preserve">Datenbank der App, die beim Exportieren der Daten automatisch erstellt wird. Diese Datei dient zum Sichern und Übertragen von Einstellungen und darf </w:t>
            </w:r>
            <w:r w:rsidR="00A0704A">
              <w:t xml:space="preserve">nicht manuell bearbeitet werden (Informationen zum Exportieren der Einstellungen in Kapitel </w:t>
            </w:r>
            <w:r w:rsidR="00A0704A" w:rsidRPr="00A0704A">
              <w:rPr>
                <w:rStyle w:val="IntensiverVerweis"/>
              </w:rPr>
              <w:t>TODO</w:t>
            </w:r>
            <w:r w:rsidR="00A0704A">
              <w:t>)</w:t>
            </w:r>
          </w:p>
        </w:tc>
      </w:tr>
      <w:tr w:rsidR="007A7315" w:rsidRPr="007A7315" w:rsidTr="007A7315">
        <w:tc>
          <w:tcPr>
            <w:tcW w:w="1562" w:type="dxa"/>
          </w:tcPr>
          <w:p w:rsidR="007A7315" w:rsidRDefault="007A7315" w:rsidP="002B37E9"/>
        </w:tc>
        <w:tc>
          <w:tcPr>
            <w:tcW w:w="1873" w:type="dxa"/>
          </w:tcPr>
          <w:p w:rsidR="007A7315" w:rsidRPr="00A24B50" w:rsidRDefault="007A7315" w:rsidP="002B37E9">
            <w:pPr>
              <w:rPr>
                <w:lang w:val="es-ES"/>
              </w:rPr>
            </w:pPr>
            <w:proofErr w:type="spellStart"/>
            <w:r w:rsidRPr="00A24B50">
              <w:rPr>
                <w:lang w:val="es-ES"/>
              </w:rPr>
              <w:t>tk.crazysoft.ego</w:t>
            </w:r>
            <w:proofErr w:type="spellEnd"/>
            <w:r w:rsidRPr="00A24B50">
              <w:rPr>
                <w:lang w:val="es-ES"/>
              </w:rPr>
              <w:t>_</w:t>
            </w:r>
            <w:r w:rsidRPr="00A24B50">
              <w:rPr>
                <w:lang w:val="es-ES"/>
              </w:rPr>
              <w:br/>
              <w:t>preferences.xml</w:t>
            </w:r>
          </w:p>
        </w:tc>
        <w:tc>
          <w:tcPr>
            <w:tcW w:w="5745" w:type="dxa"/>
          </w:tcPr>
          <w:p w:rsidR="007A7315" w:rsidRPr="007A7315" w:rsidRDefault="007A7315" w:rsidP="007A7315">
            <w:pPr>
              <w:rPr>
                <w:lang w:val="de-AT"/>
              </w:rPr>
            </w:pPr>
            <w:r>
              <w:t xml:space="preserve">Einstellungen der App, die beim Exportieren der Daten automatisch erstellt wird. Diese Datei dient zum Sichern und Übertragen von Einstellungen und darf nicht manuell </w:t>
            </w:r>
            <w:r w:rsidR="00A0704A">
              <w:t xml:space="preserve">bearbeitet werden (Informationen zum Exportieren der Einstellungen in Kapitel </w:t>
            </w:r>
            <w:r w:rsidR="00A0704A" w:rsidRPr="00A0704A">
              <w:rPr>
                <w:rStyle w:val="IntensiverVerweis"/>
              </w:rPr>
              <w:t>TODO</w:t>
            </w:r>
            <w:r w:rsidR="00A0704A">
              <w:t>)</w:t>
            </w:r>
          </w:p>
        </w:tc>
      </w:tr>
    </w:tbl>
    <w:p w:rsidR="00114D68" w:rsidRDefault="00114D68" w:rsidP="00E0128D">
      <w:pPr>
        <w:rPr>
          <w:lang w:val="de-AT"/>
        </w:rPr>
      </w:pPr>
    </w:p>
    <w:p w:rsidR="00204575" w:rsidRPr="007275A6" w:rsidRDefault="00114D68" w:rsidP="00204575">
      <w:pPr>
        <w:rPr>
          <w:lang w:val="de-AT"/>
        </w:rPr>
        <w:sectPr w:rsidR="00204575" w:rsidRPr="007275A6" w:rsidSect="008972C3">
          <w:headerReference w:type="default" r:id="rId12"/>
          <w:footerReference w:type="default" r:id="rId13"/>
          <w:pgSz w:w="11906" w:h="16838" w:code="9"/>
          <w:pgMar w:top="2268" w:right="1417" w:bottom="1134" w:left="1417" w:header="709" w:footer="680" w:gutter="0"/>
          <w:cols w:space="708"/>
          <w:formProt w:val="0"/>
          <w:docGrid w:linePitch="360"/>
        </w:sectPr>
      </w:pPr>
      <w:r>
        <w:rPr>
          <w:lang w:val="de-AT"/>
        </w:rPr>
        <w:t xml:space="preserve">Die folgenden Kapitel sollen erklären, </w:t>
      </w:r>
      <w:r w:rsidR="007275A6">
        <w:rPr>
          <w:lang w:val="de-AT"/>
        </w:rPr>
        <w:t>wie diese Dateien im Einzelnen erstellt werden und welche Inhalte sie haben. Außerdem werden die Einstellungen, die direkt in der App getroffen werden können und deren Auswirkungen beschrieben. Für eine Beschreibung der generellen Bedienung und der grafischen Elemente sei auf das Benutzerhandbuch verwiesen.</w:t>
      </w:r>
    </w:p>
    <w:p w:rsidR="00080930" w:rsidRDefault="00080930" w:rsidP="0056540A">
      <w:pPr>
        <w:pStyle w:val="berschrift1"/>
      </w:pPr>
      <w:bookmarkStart w:id="4" w:name="_Ref474504282"/>
      <w:bookmarkStart w:id="5" w:name="_Ref474504302"/>
      <w:bookmarkStart w:id="6" w:name="_Ref474504309"/>
      <w:bookmarkStart w:id="7" w:name="_Ref474504314"/>
      <w:bookmarkStart w:id="8" w:name="_Ref474504320"/>
      <w:bookmarkStart w:id="9" w:name="_Ref474504337"/>
      <w:bookmarkStart w:id="10" w:name="_Ref474504346"/>
      <w:bookmarkStart w:id="11" w:name="_Ref474504349"/>
      <w:bookmarkStart w:id="12" w:name="_Ref474504352"/>
      <w:bookmarkStart w:id="13" w:name="_Ref474504357"/>
      <w:bookmarkStart w:id="14" w:name="_Ref474504376"/>
      <w:bookmarkStart w:id="15" w:name="_Toc474506089"/>
      <w:r>
        <w:lastRenderedPageBreak/>
        <w:t>VORBEREITUNG DES KARTENMATERIALS</w:t>
      </w:r>
      <w:bookmarkEnd w:id="4"/>
      <w:bookmarkEnd w:id="5"/>
      <w:bookmarkEnd w:id="6"/>
      <w:bookmarkEnd w:id="7"/>
      <w:bookmarkEnd w:id="8"/>
      <w:bookmarkEnd w:id="9"/>
      <w:bookmarkEnd w:id="10"/>
      <w:bookmarkEnd w:id="11"/>
      <w:bookmarkEnd w:id="12"/>
      <w:bookmarkEnd w:id="13"/>
      <w:bookmarkEnd w:id="14"/>
      <w:bookmarkEnd w:id="15"/>
    </w:p>
    <w:p w:rsidR="0056540A" w:rsidRDefault="0056540A" w:rsidP="00080930"/>
    <w:p w:rsidR="007275A6" w:rsidRDefault="007275A6" w:rsidP="00080930">
      <w:r>
        <w:t xml:space="preserve">Mitunter die wichtigste Funktion von EGO ist die zentrale Kartenanzeige in der App. Diese besteht, wie auch Google </w:t>
      </w:r>
      <w:proofErr w:type="spellStart"/>
      <w:r>
        <w:t>Maps</w:t>
      </w:r>
      <w:proofErr w:type="spellEnd"/>
      <w:r>
        <w:t>, grundsätzlich aus vielen nebeneinander liegenden quadratischen Bildern (sogenannten Kacheln). Zoomt man auf dieser Karte, werden jeweils andere Bilder angezeigt, die unterschiedliche Detailgrade zeigen.</w:t>
      </w:r>
    </w:p>
    <w:p w:rsidR="007275A6" w:rsidRDefault="007275A6" w:rsidP="00080930">
      <w:r>
        <w:t>Jede einzelne Kachel wird in der nächsthöheren Zoomstufe durch vier detailliertere Kacheln ersetzt. Stufe 1 besteht daher aus einem Bild, Stufe 2 aus vier Bildern, Stufe 3 aus acht, … Diese Information ist wichtig, weil sie erklärt, warum jede zusätzliche Zoomstufe, die in der Kartendatei enthalten ist, den Speicherplatzbedarf und die Verarbeitungszeit vervierfacht.</w:t>
      </w:r>
    </w:p>
    <w:p w:rsidR="0056540A" w:rsidRDefault="0056540A" w:rsidP="00080930"/>
    <w:p w:rsidR="0056540A" w:rsidRDefault="0056540A" w:rsidP="00080930">
      <w:r>
        <w:t xml:space="preserve">Tritt während des Erstellens der Kartendateien wie unten beschrieben ein Fehler auf, ist möglicherweise die Kartenregion zu groß eingestellt oder es werden zu viele Zoomstufen auf einmal heruntergeladen. In diesem Fall müssen diese Einstellungen angepasst werden. Nachdem es möglich ist, mehrere Dateien zu kombinieren (siehe Kapitel </w:t>
      </w:r>
      <w:r>
        <w:fldChar w:fldCharType="begin"/>
      </w:r>
      <w:r>
        <w:instrText xml:space="preserve"> REF _Ref474506339 \w \h </w:instrText>
      </w:r>
      <w:r>
        <w:fldChar w:fldCharType="separate"/>
      </w:r>
      <w:r>
        <w:t>2.3</w:t>
      </w:r>
      <w:r>
        <w:fldChar w:fldCharType="end"/>
      </w:r>
      <w:r>
        <w:t>) können trotzdem alle gewünschten Informationen angezeigt werden.</w:t>
      </w:r>
    </w:p>
    <w:p w:rsidR="00C27CB6" w:rsidRDefault="00C27CB6" w:rsidP="00080930"/>
    <w:p w:rsidR="00C27CB6" w:rsidRDefault="00C27CB6" w:rsidP="0007641F">
      <w:pPr>
        <w:pStyle w:val="Bild"/>
      </w:pPr>
      <w:r>
        <w:drawing>
          <wp:inline distT="0" distB="0" distL="0" distR="0" wp14:anchorId="4A7206B3" wp14:editId="68B27C14">
            <wp:extent cx="3571875" cy="112395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71875" cy="1123950"/>
                    </a:xfrm>
                    <a:prstGeom prst="rect">
                      <a:avLst/>
                    </a:prstGeom>
                  </pic:spPr>
                </pic:pic>
              </a:graphicData>
            </a:graphic>
          </wp:inline>
        </w:drawing>
      </w:r>
    </w:p>
    <w:p w:rsidR="00C27CB6" w:rsidRDefault="00C27CB6" w:rsidP="00C27CB6">
      <w:pPr>
        <w:pStyle w:val="Beschriftung"/>
      </w:pPr>
      <w:r>
        <w:t xml:space="preserve">Abbildung </w:t>
      </w:r>
      <w:fldSimple w:instr=" SEQ Abbildung \* ARABIC ">
        <w:r w:rsidR="00F561E8">
          <w:rPr>
            <w:noProof/>
          </w:rPr>
          <w:t>1</w:t>
        </w:r>
      </w:fldSimple>
      <w:r>
        <w:t>: Die Kartendatei kann wegen Speichermangels nicht erstellt werden</w:t>
      </w:r>
    </w:p>
    <w:p w:rsidR="00F561E8" w:rsidRDefault="00F561E8" w:rsidP="00080930"/>
    <w:p w:rsidR="000A68A7" w:rsidRDefault="000A68A7" w:rsidP="0056540A">
      <w:pPr>
        <w:pStyle w:val="berschrift2"/>
      </w:pPr>
      <w:bookmarkStart w:id="16" w:name="_Toc474506090"/>
      <w:bookmarkStart w:id="17" w:name="_Ref474506187"/>
      <w:r w:rsidRPr="0056540A">
        <w:t>Straßenkarten</w:t>
      </w:r>
      <w:r>
        <w:t xml:space="preserve"> von basemap.at herunterladen</w:t>
      </w:r>
      <w:bookmarkEnd w:id="16"/>
      <w:bookmarkEnd w:id="17"/>
    </w:p>
    <w:p w:rsidR="000A68A7" w:rsidRDefault="000A68A7" w:rsidP="000A68A7">
      <w:r>
        <w:t xml:space="preserve">basemap.at ist eine Verwaltungsgrundkarte von Österreich, die auf den aktuellen amtlichen </w:t>
      </w:r>
      <w:proofErr w:type="spellStart"/>
      <w:r>
        <w:t>Geodaten</w:t>
      </w:r>
      <w:proofErr w:type="spellEnd"/>
      <w:r>
        <w:t xml:space="preserve"> der Länder und deren Partnern basiert. Sie darf im Rahmen von Open </w:t>
      </w:r>
      <w:proofErr w:type="spellStart"/>
      <w:r>
        <w:t>Government</w:t>
      </w:r>
      <w:proofErr w:type="spellEnd"/>
      <w:r>
        <w:t xml:space="preserve"> Data privat und kommerziell frei genutzt werden.</w:t>
      </w:r>
    </w:p>
    <w:p w:rsidR="000A68A7" w:rsidRDefault="000A68A7" w:rsidP="000A68A7">
      <w:r>
        <w:t xml:space="preserve">Das Kartenmaterial wird in einem </w:t>
      </w:r>
      <w:r>
        <w:rPr>
          <w:b/>
        </w:rPr>
        <w:t>2-monatlichen Rhythmus aktualisiert</w:t>
      </w:r>
      <w:r>
        <w:t>, weshalb ein erneutes Herunterladen der Straßenkarten ebenfalls in diesem Intervall empfehlenswert ist.</w:t>
      </w:r>
      <w:r w:rsidR="00A0704A">
        <w:t xml:space="preserve"> Informationen zum aktuellen Datenstand findet man unter </w:t>
      </w:r>
      <w:hyperlink r:id="rId15" w:history="1">
        <w:r w:rsidR="002F2FE8" w:rsidRPr="00D0394B">
          <w:rPr>
            <w:rStyle w:val="Hyperlink"/>
          </w:rPr>
          <w:t>https://basemap.at/downloads/releaseinfo.pdf</w:t>
        </w:r>
      </w:hyperlink>
      <w:r w:rsidR="002F2FE8">
        <w:t>. Fehler auf dieser Karte, also im offiziellen Datenbestand des Bundes, können im Geoland-Viewer</w:t>
      </w:r>
      <w:r w:rsidR="002F2FE8">
        <w:rPr>
          <w:rStyle w:val="Funotenzeichen"/>
        </w:rPr>
        <w:footnoteReference w:id="1"/>
      </w:r>
      <w:r w:rsidR="002F2FE8">
        <w:t xml:space="preserve"> berichtet und angesehen werden.</w:t>
      </w:r>
    </w:p>
    <w:p w:rsidR="000A68A7" w:rsidRDefault="000A68A7" w:rsidP="000A68A7"/>
    <w:p w:rsidR="000A68A7" w:rsidRDefault="000A68A7" w:rsidP="000A68A7">
      <w:r>
        <w:t xml:space="preserve">Zum Herunterladen der Karte wird </w:t>
      </w:r>
      <w:r w:rsidRPr="00156FA4">
        <w:rPr>
          <w:i/>
        </w:rPr>
        <w:t xml:space="preserve">Mobile Atlas </w:t>
      </w:r>
      <w:proofErr w:type="spellStart"/>
      <w:r w:rsidRPr="00156FA4">
        <w:rPr>
          <w:i/>
        </w:rPr>
        <w:t>Creator</w:t>
      </w:r>
      <w:proofErr w:type="spellEnd"/>
      <w:r>
        <w:t xml:space="preserve"> gestartet und im Abschnitt </w:t>
      </w:r>
      <w:proofErr w:type="spellStart"/>
      <w:r w:rsidRPr="00156FA4">
        <w:rPr>
          <w:i/>
        </w:rPr>
        <w:t>Saved</w:t>
      </w:r>
      <w:proofErr w:type="spellEnd"/>
      <w:r w:rsidRPr="00156FA4">
        <w:rPr>
          <w:i/>
        </w:rPr>
        <w:t xml:space="preserve"> </w:t>
      </w:r>
      <w:proofErr w:type="spellStart"/>
      <w:r w:rsidRPr="00156FA4">
        <w:rPr>
          <w:i/>
        </w:rPr>
        <w:t>profiles</w:t>
      </w:r>
      <w:proofErr w:type="spellEnd"/>
      <w:r>
        <w:t xml:space="preserve"> das mitgelieferte Profil „</w:t>
      </w:r>
      <w:proofErr w:type="spellStart"/>
      <w:r>
        <w:t>Basemap</w:t>
      </w:r>
      <w:proofErr w:type="spellEnd"/>
      <w:r>
        <w:t xml:space="preserve"> </w:t>
      </w:r>
      <w:r w:rsidR="00A0704A">
        <w:t>RO-UU-L</w:t>
      </w:r>
      <w:r>
        <w:t xml:space="preserve">“ (oder ein selbst erstelltes, ebenfalls auf der </w:t>
      </w:r>
      <w:proofErr w:type="spellStart"/>
      <w:r w:rsidRPr="00156FA4">
        <w:rPr>
          <w:i/>
        </w:rPr>
        <w:t>Map</w:t>
      </w:r>
      <w:proofErr w:type="spellEnd"/>
      <w:r w:rsidRPr="00156FA4">
        <w:rPr>
          <w:i/>
        </w:rPr>
        <w:t xml:space="preserve"> Source</w:t>
      </w:r>
      <w:r>
        <w:t xml:space="preserve"> „basemap.at“ basierendes) ausgewählt. Die Schaltfläche </w:t>
      </w:r>
      <w:r w:rsidRPr="00A0704A">
        <w:rPr>
          <w:i/>
        </w:rPr>
        <w:t>Load</w:t>
      </w:r>
      <w:r>
        <w:t xml:space="preserve"> lädt die Einstellungen, wodurch sich eventuell die Abschnitte </w:t>
      </w:r>
      <w:r w:rsidRPr="00FA3642">
        <w:rPr>
          <w:i/>
        </w:rPr>
        <w:t>Zoom Levels</w:t>
      </w:r>
      <w:r>
        <w:t xml:space="preserve">, </w:t>
      </w:r>
      <w:r w:rsidRPr="00FA3642">
        <w:rPr>
          <w:i/>
        </w:rPr>
        <w:t xml:space="preserve">Layer </w:t>
      </w:r>
      <w:proofErr w:type="spellStart"/>
      <w:r w:rsidRPr="00FA3642">
        <w:rPr>
          <w:i/>
        </w:rPr>
        <w:t>settings</w:t>
      </w:r>
      <w:proofErr w:type="spellEnd"/>
      <w:r>
        <w:t xml:space="preserve"> und </w:t>
      </w:r>
      <w:r w:rsidRPr="00FA3642">
        <w:rPr>
          <w:i/>
        </w:rPr>
        <w:t>Atlas Content</w:t>
      </w:r>
      <w:r>
        <w:t xml:space="preserve"> verändern. Abschließend wird die Schaltfläche </w:t>
      </w:r>
      <w:r w:rsidRPr="00A0704A">
        <w:rPr>
          <w:i/>
        </w:rPr>
        <w:t>Create Atlas</w:t>
      </w:r>
      <w:r>
        <w:t xml:space="preserve"> geklickt, wodurch das Herunterladen gestartet wird. Dieser Prozess kann je nach Geschwindigkeit der Internetverbindung, Anzahl der Zoomstufen und Größe der ausgewählten Kartenregion einige Zeit dauern.</w:t>
      </w:r>
    </w:p>
    <w:p w:rsidR="000A68A7" w:rsidRDefault="000A68A7" w:rsidP="0007641F">
      <w:pPr>
        <w:pStyle w:val="Bild"/>
      </w:pPr>
      <w:r w:rsidRPr="00156FA4">
        <w:lastRenderedPageBreak/>
        <mc:AlternateContent>
          <mc:Choice Requires="wps">
            <w:drawing>
              <wp:anchor distT="0" distB="0" distL="114300" distR="114300" simplePos="0" relativeHeight="251673600" behindDoc="0" locked="0" layoutInCell="1" allowOverlap="1" wp14:anchorId="6098C868" wp14:editId="604D24BB">
                <wp:simplePos x="0" y="0"/>
                <wp:positionH relativeFrom="column">
                  <wp:posOffset>14605</wp:posOffset>
                </wp:positionH>
                <wp:positionV relativeFrom="paragraph">
                  <wp:posOffset>4243070</wp:posOffset>
                </wp:positionV>
                <wp:extent cx="1438275" cy="295275"/>
                <wp:effectExtent l="76200" t="38100" r="28575" b="104775"/>
                <wp:wrapNone/>
                <wp:docPr id="8" name="Ellipse 8"/>
                <wp:cNvGraphicFramePr/>
                <a:graphic xmlns:a="http://schemas.openxmlformats.org/drawingml/2006/main">
                  <a:graphicData uri="http://schemas.microsoft.com/office/word/2010/wordprocessingShape">
                    <wps:wsp>
                      <wps:cNvSpPr/>
                      <wps:spPr>
                        <a:xfrm>
                          <a:off x="0" y="0"/>
                          <a:ext cx="1438275" cy="295275"/>
                        </a:xfrm>
                        <a:prstGeom prst="ellipse">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C7EB2F" id="Ellipse 8" o:spid="_x0000_s1026" style="position:absolute;margin-left:1.15pt;margin-top:334.1pt;width:113.25pt;height:23.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" filled="f" strokecolor="#c00000" strokeweight="2.25pt">
                <v:shadow on="t" color="black" opacity="22937f" origin=",.5" offset="0,.63889mm"/>
              </v:oval>
            </w:pict>
          </mc:Fallback>
        </mc:AlternateContent>
      </w:r>
      <w:r w:rsidRPr="00156FA4">
        <mc:AlternateContent>
          <mc:Choice Requires="wps">
            <w:drawing>
              <wp:anchor distT="0" distB="0" distL="114300" distR="114300" simplePos="0" relativeHeight="251671552" behindDoc="0" locked="0" layoutInCell="1" allowOverlap="1" wp14:anchorId="0A8709CE" wp14:editId="798FDE94">
                <wp:simplePos x="0" y="0"/>
                <wp:positionH relativeFrom="column">
                  <wp:posOffset>14605</wp:posOffset>
                </wp:positionH>
                <wp:positionV relativeFrom="paragraph">
                  <wp:posOffset>3858895</wp:posOffset>
                </wp:positionV>
                <wp:extent cx="1438275" cy="295275"/>
                <wp:effectExtent l="76200" t="38100" r="28575" b="104775"/>
                <wp:wrapNone/>
                <wp:docPr id="19" name="Ellipse 19"/>
                <wp:cNvGraphicFramePr/>
                <a:graphic xmlns:a="http://schemas.openxmlformats.org/drawingml/2006/main">
                  <a:graphicData uri="http://schemas.microsoft.com/office/word/2010/wordprocessingShape">
                    <wps:wsp>
                      <wps:cNvSpPr/>
                      <wps:spPr>
                        <a:xfrm>
                          <a:off x="0" y="0"/>
                          <a:ext cx="1438275" cy="295275"/>
                        </a:xfrm>
                        <a:prstGeom prst="ellipse">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9380A3" id="Ellipse 19" o:spid="_x0000_s1026" style="position:absolute;margin-left:1.15pt;margin-top:303.85pt;width:113.25pt;height:23.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" filled="f" strokecolor="#c00000" strokeweight="2.25pt">
                <v:shadow on="t" color="black" opacity="22937f" origin=",.5" offset="0,.63889mm"/>
              </v:oval>
            </w:pict>
          </mc:Fallback>
        </mc:AlternateContent>
      </w:r>
      <w:r w:rsidRPr="00156FA4">
        <mc:AlternateContent>
          <mc:Choice Requires="wps">
            <w:drawing>
              <wp:anchor distT="0" distB="0" distL="114300" distR="114300" simplePos="0" relativeHeight="251672576" behindDoc="0" locked="0" layoutInCell="1" allowOverlap="1" wp14:anchorId="1F5ABD31" wp14:editId="7718CA27">
                <wp:simplePos x="0" y="0"/>
                <wp:positionH relativeFrom="column">
                  <wp:posOffset>967105</wp:posOffset>
                </wp:positionH>
                <wp:positionV relativeFrom="paragraph">
                  <wp:posOffset>4058920</wp:posOffset>
                </wp:positionV>
                <wp:extent cx="542925" cy="295275"/>
                <wp:effectExtent l="76200" t="38100" r="66675" b="104775"/>
                <wp:wrapNone/>
                <wp:docPr id="20" name="Ellipse 20"/>
                <wp:cNvGraphicFramePr/>
                <a:graphic xmlns:a="http://schemas.openxmlformats.org/drawingml/2006/main">
                  <a:graphicData uri="http://schemas.microsoft.com/office/word/2010/wordprocessingShape">
                    <wps:wsp>
                      <wps:cNvSpPr/>
                      <wps:spPr>
                        <a:xfrm>
                          <a:off x="0" y="0"/>
                          <a:ext cx="542925" cy="295275"/>
                        </a:xfrm>
                        <a:prstGeom prst="ellipse">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0F553C" id="Ellipse 20" o:spid="_x0000_s1026" style="position:absolute;margin-left:76.15pt;margin-top:319.6pt;width:42.75pt;height:23.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" filled="f" strokecolor="#c00000" strokeweight="2.25pt">
                <v:shadow on="t" color="black" opacity="22937f" origin=",.5" offset="0,.63889mm"/>
              </v:oval>
            </w:pict>
          </mc:Fallback>
        </mc:AlternateContent>
      </w:r>
      <w:r>
        <w:drawing>
          <wp:inline distT="0" distB="0" distL="0" distR="0" wp14:anchorId="0D1033B5" wp14:editId="419C4BD8">
            <wp:extent cx="5760720" cy="45243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524375"/>
                    </a:xfrm>
                    <a:prstGeom prst="rect">
                      <a:avLst/>
                    </a:prstGeom>
                  </pic:spPr>
                </pic:pic>
              </a:graphicData>
            </a:graphic>
          </wp:inline>
        </w:drawing>
      </w:r>
    </w:p>
    <w:p w:rsidR="000A68A7" w:rsidRDefault="000A68A7" w:rsidP="000A68A7">
      <w:pPr>
        <w:pStyle w:val="Beschriftung"/>
      </w:pPr>
      <w:r>
        <w:t xml:space="preserve">Abbildung </w:t>
      </w:r>
      <w:fldSimple w:instr=" SEQ Abbildung \* ARABIC ">
        <w:r w:rsidR="00F561E8">
          <w:rPr>
            <w:noProof/>
          </w:rPr>
          <w:t>2</w:t>
        </w:r>
      </w:fldSimple>
      <w:r>
        <w:t>: Atlasprofil für Straßenkarten laden</w:t>
      </w:r>
    </w:p>
    <w:p w:rsidR="000A68A7" w:rsidRDefault="000A68A7" w:rsidP="000A68A7">
      <w:r>
        <w:t xml:space="preserve">Nachdem die Erstellung des </w:t>
      </w:r>
      <w:proofErr w:type="spellStart"/>
      <w:r w:rsidRPr="002F2FE8">
        <w:rPr>
          <w:i/>
        </w:rPr>
        <w:t>Tilestores</w:t>
      </w:r>
      <w:proofErr w:type="spellEnd"/>
      <w:r w:rsidR="002F2FE8">
        <w:t xml:space="preserve"> (</w:t>
      </w:r>
      <w:r w:rsidR="002C0E69">
        <w:t>Kartendatei</w:t>
      </w:r>
      <w:r w:rsidR="002F2FE8">
        <w:t>)</w:t>
      </w:r>
      <w:r>
        <w:t xml:space="preserve"> abgeschlossen ist (im während des Prozesses angezeigten Fenster wird rechts unten „Status: FINISHED“ angezeigt), kann die erstellte fertige Datei im Ordner</w:t>
      </w:r>
      <w:r w:rsidR="00A0704A">
        <w:t xml:space="preserve"> von</w:t>
      </w:r>
      <w:r>
        <w:t xml:space="preserve"> Mobile Atlas </w:t>
      </w:r>
      <w:proofErr w:type="spellStart"/>
      <w:r>
        <w:t>Creator</w:t>
      </w:r>
      <w:proofErr w:type="spellEnd"/>
      <w:r>
        <w:t xml:space="preserve"> im Unterordner </w:t>
      </w:r>
      <w:proofErr w:type="spellStart"/>
      <w:r w:rsidRPr="00DB3F6F">
        <w:rPr>
          <w:i/>
        </w:rPr>
        <w:t>atlases</w:t>
      </w:r>
      <w:proofErr w:type="spellEnd"/>
      <w:r w:rsidR="002F2FE8">
        <w:t>/</w:t>
      </w:r>
      <w:proofErr w:type="spellStart"/>
      <w:r w:rsidR="002F2FE8">
        <w:t>b</w:t>
      </w:r>
      <w:r>
        <w:rPr>
          <w:i/>
        </w:rPr>
        <w:t>asemap</w:t>
      </w:r>
      <w:r w:rsidRPr="00DB3F6F">
        <w:rPr>
          <w:i/>
        </w:rPr>
        <w:t>_aktuellesDatum</w:t>
      </w:r>
      <w:proofErr w:type="spellEnd"/>
      <w:r>
        <w:t xml:space="preserve"> als </w:t>
      </w:r>
      <w:proofErr w:type="spellStart"/>
      <w:r w:rsidR="00A0704A">
        <w:rPr>
          <w:i/>
        </w:rPr>
        <w:t>b</w:t>
      </w:r>
      <w:r>
        <w:rPr>
          <w:i/>
        </w:rPr>
        <w:t>asemap</w:t>
      </w:r>
      <w:r w:rsidRPr="00DB3F6F">
        <w:rPr>
          <w:i/>
        </w:rPr>
        <w:t>.sqlite</w:t>
      </w:r>
      <w:proofErr w:type="spellEnd"/>
      <w:r>
        <w:t xml:space="preserve"> gefunden werden.</w:t>
      </w:r>
    </w:p>
    <w:p w:rsidR="000A68A7" w:rsidRDefault="000A68A7" w:rsidP="000A68A7">
      <w:r>
        <w:t xml:space="preserve">Diese Datei wird auf der SD-Karte des Navigationsgerätes als </w:t>
      </w:r>
      <w:proofErr w:type="spellStart"/>
      <w:r w:rsidRPr="00DB3F6F">
        <w:rPr>
          <w:b/>
        </w:rPr>
        <w:t>ego</w:t>
      </w:r>
      <w:proofErr w:type="spellEnd"/>
      <w:r w:rsidRPr="00DB3F6F">
        <w:rPr>
          <w:b/>
        </w:rPr>
        <w:t>/</w:t>
      </w:r>
      <w:proofErr w:type="spellStart"/>
      <w:r w:rsidRPr="00DB3F6F">
        <w:rPr>
          <w:b/>
        </w:rPr>
        <w:t>import</w:t>
      </w:r>
      <w:proofErr w:type="spellEnd"/>
      <w:r w:rsidRPr="00DB3F6F">
        <w:rPr>
          <w:b/>
        </w:rPr>
        <w:t>/</w:t>
      </w:r>
      <w:proofErr w:type="spellStart"/>
      <w:r>
        <w:rPr>
          <w:b/>
        </w:rPr>
        <w:t>basemap</w:t>
      </w:r>
      <w:r w:rsidRPr="00DB3F6F">
        <w:rPr>
          <w:b/>
        </w:rPr>
        <w:t>.sqlite</w:t>
      </w:r>
      <w:proofErr w:type="spellEnd"/>
      <w:r>
        <w:t xml:space="preserve"> gespeichert.</w:t>
      </w:r>
    </w:p>
    <w:p w:rsidR="000A68A7" w:rsidRDefault="000A68A7" w:rsidP="000A68A7"/>
    <w:p w:rsidR="00F561E8" w:rsidRDefault="00F561E8" w:rsidP="000A68A7"/>
    <w:p w:rsidR="00A0704A" w:rsidRDefault="00A1307C" w:rsidP="0056540A">
      <w:pPr>
        <w:pStyle w:val="berschrift2"/>
      </w:pPr>
      <w:bookmarkStart w:id="18" w:name="_Toc474506091"/>
      <w:bookmarkStart w:id="19" w:name="_Ref474506182"/>
      <w:bookmarkStart w:id="20" w:name="_Ref474506193"/>
      <w:r>
        <w:t>Luftbilder von basemap.at herunterladen</w:t>
      </w:r>
      <w:bookmarkEnd w:id="18"/>
      <w:bookmarkEnd w:id="19"/>
      <w:bookmarkEnd w:id="20"/>
    </w:p>
    <w:p w:rsidR="00A1307C" w:rsidRDefault="00A1307C" w:rsidP="00A1307C">
      <w:r>
        <w:t>basemap.at bietet zusätzlich zu den offiziellen Straßenkarten auch die amtlich erstellten Luftbilder</w:t>
      </w:r>
      <w:r w:rsidR="0056540A">
        <w:t xml:space="preserve"> („</w:t>
      </w:r>
      <w:proofErr w:type="spellStart"/>
      <w:r w:rsidR="0056540A">
        <w:t>Orthofotos</w:t>
      </w:r>
      <w:proofErr w:type="spellEnd"/>
      <w:r w:rsidR="0056540A">
        <w:t>“)</w:t>
      </w:r>
      <w:r>
        <w:t xml:space="preserve"> von Österreich an. Daher ist es möglich, diese Luftbilder mit einer halbtransparent dargestellten Beschriftung für Straßen und Adressen herunterzuladen.</w:t>
      </w:r>
    </w:p>
    <w:p w:rsidR="00A1307C" w:rsidRDefault="00A1307C" w:rsidP="00A1307C"/>
    <w:p w:rsidR="00A1307C" w:rsidRDefault="00A1307C" w:rsidP="00A1307C">
      <w:r>
        <w:t>Folgen Sie zum Herunterladen der Luftbilder der Anleitung zum Herunterladen von Straßenkarten und wählen Sie als Profil „</w:t>
      </w:r>
      <w:proofErr w:type="spellStart"/>
      <w:r>
        <w:t>Orthofoto</w:t>
      </w:r>
      <w:proofErr w:type="spellEnd"/>
      <w:r>
        <w:t xml:space="preserve"> RO-UU-L“. Nach dem Erzeugen kann die Datei im Unterordner </w:t>
      </w:r>
      <w:proofErr w:type="spellStart"/>
      <w:r w:rsidRPr="00A1307C">
        <w:rPr>
          <w:i/>
        </w:rPr>
        <w:t>atlases</w:t>
      </w:r>
      <w:proofErr w:type="spellEnd"/>
      <w:r w:rsidR="0056540A">
        <w:t>/</w:t>
      </w:r>
      <w:proofErr w:type="spellStart"/>
      <w:r w:rsidRPr="00A1307C">
        <w:rPr>
          <w:i/>
        </w:rPr>
        <w:t>orthofoto_aktuellesDatum</w:t>
      </w:r>
      <w:proofErr w:type="spellEnd"/>
      <w:r w:rsidRPr="00A1307C">
        <w:t xml:space="preserve"> als </w:t>
      </w:r>
      <w:proofErr w:type="spellStart"/>
      <w:r w:rsidRPr="00A1307C">
        <w:rPr>
          <w:i/>
        </w:rPr>
        <w:t>orthofoto.sqlite</w:t>
      </w:r>
      <w:proofErr w:type="spellEnd"/>
      <w:r>
        <w:t xml:space="preserve"> gefunden werden.</w:t>
      </w:r>
    </w:p>
    <w:p w:rsidR="00A1307C" w:rsidRDefault="00A1307C" w:rsidP="00A1307C">
      <w:r>
        <w:t xml:space="preserve">Diese Datei wird auf der SD-Karte des Navigationsgerätes als </w:t>
      </w:r>
      <w:proofErr w:type="spellStart"/>
      <w:r w:rsidRPr="00A1307C">
        <w:rPr>
          <w:b/>
        </w:rPr>
        <w:t>ego</w:t>
      </w:r>
      <w:proofErr w:type="spellEnd"/>
      <w:r w:rsidRPr="00A1307C">
        <w:rPr>
          <w:b/>
        </w:rPr>
        <w:t>/</w:t>
      </w:r>
      <w:proofErr w:type="spellStart"/>
      <w:r w:rsidRPr="00A1307C">
        <w:rPr>
          <w:b/>
        </w:rPr>
        <w:t>import</w:t>
      </w:r>
      <w:proofErr w:type="spellEnd"/>
      <w:r w:rsidRPr="00A1307C">
        <w:rPr>
          <w:b/>
        </w:rPr>
        <w:t>/</w:t>
      </w:r>
      <w:proofErr w:type="spellStart"/>
      <w:r w:rsidRPr="00A1307C">
        <w:rPr>
          <w:b/>
        </w:rPr>
        <w:t>orthofoto.sqlite</w:t>
      </w:r>
      <w:proofErr w:type="spellEnd"/>
      <w:r>
        <w:t xml:space="preserve"> gespeichert.</w:t>
      </w:r>
    </w:p>
    <w:p w:rsidR="0056540A" w:rsidRDefault="0056540A" w:rsidP="00A1307C"/>
    <w:p w:rsidR="00F561E8" w:rsidRDefault="00F561E8" w:rsidP="00A1307C"/>
    <w:p w:rsidR="0056540A" w:rsidRDefault="0056540A" w:rsidP="0056540A">
      <w:pPr>
        <w:pStyle w:val="berschrift2"/>
      </w:pPr>
      <w:bookmarkStart w:id="21" w:name="_Ref474506339"/>
      <w:r>
        <w:lastRenderedPageBreak/>
        <w:t>Karten auf mehrere Dateien aufteilen</w:t>
      </w:r>
      <w:bookmarkEnd w:id="21"/>
    </w:p>
    <w:p w:rsidR="0056540A" w:rsidRDefault="002C0E69" w:rsidP="0056540A">
      <w:r>
        <w:t xml:space="preserve">Wie in der Einleitung des Kapitels bereits beschrieben kann es vorkommen, dass eine Kartendatei nicht erstellt werden kann, weil die Datenmenge zu groß ist. In diesem Fall wird das unten abgebildete Fenster angezeigt. Die Lösung für dieses Problem ist es, die Datenmenge, die in einer einzelnen Datei enthalten ist, zu verringern. Dazu kann man entweder das Kartengebiet einschränken oder die Zoomstufen begrenzen. Im ersten Fall wählt man beispielsweise jeweils nur einzelne Bezirke und erstellt davon Kartendateien, im zweiten Fall wählt man bei den </w:t>
      </w:r>
      <w:r>
        <w:rPr>
          <w:i/>
        </w:rPr>
        <w:t>Zoom Levels</w:t>
      </w:r>
      <w:r>
        <w:t xml:space="preserve"> zuerst einige niedrigere Stufen aus, mit denen man die Datei erstellt, und anschließend die restlichen höheren.</w:t>
      </w:r>
    </w:p>
    <w:p w:rsidR="002C0E69" w:rsidRDefault="002C0E69" w:rsidP="0056540A"/>
    <w:p w:rsidR="002C0E69" w:rsidRPr="0040346C" w:rsidRDefault="002C0E69" w:rsidP="0056540A">
      <w:r>
        <w:t xml:space="preserve">Wenn man nun mehrere </w:t>
      </w:r>
      <w:r w:rsidR="0040346C">
        <w:t xml:space="preserve">solche Kartendateien hat, kann man diese auf die SD-Karte kopieren und benennt sie nach dem Schema </w:t>
      </w:r>
      <w:proofErr w:type="spellStart"/>
      <w:r w:rsidR="0040346C" w:rsidRPr="00A1307C">
        <w:rPr>
          <w:b/>
        </w:rPr>
        <w:t>ego</w:t>
      </w:r>
      <w:proofErr w:type="spellEnd"/>
      <w:r w:rsidR="0040346C" w:rsidRPr="00A1307C">
        <w:rPr>
          <w:b/>
        </w:rPr>
        <w:t>/</w:t>
      </w:r>
      <w:proofErr w:type="spellStart"/>
      <w:r w:rsidR="0040346C" w:rsidRPr="00A1307C">
        <w:rPr>
          <w:b/>
        </w:rPr>
        <w:t>import</w:t>
      </w:r>
      <w:proofErr w:type="spellEnd"/>
      <w:r w:rsidR="0040346C" w:rsidRPr="00A1307C">
        <w:rPr>
          <w:b/>
        </w:rPr>
        <w:t>/</w:t>
      </w:r>
      <w:proofErr w:type="spellStart"/>
      <w:r w:rsidR="0040346C">
        <w:rPr>
          <w:b/>
        </w:rPr>
        <w:t>basemap</w:t>
      </w:r>
      <w:proofErr w:type="spellEnd"/>
      <w:r w:rsidR="0040346C">
        <w:rPr>
          <w:b/>
        </w:rPr>
        <w:t>.*</w:t>
      </w:r>
      <w:r w:rsidR="0040346C" w:rsidRPr="00A1307C">
        <w:rPr>
          <w:b/>
        </w:rPr>
        <w:t>.</w:t>
      </w:r>
      <w:proofErr w:type="spellStart"/>
      <w:r w:rsidR="0040346C" w:rsidRPr="00A1307C">
        <w:rPr>
          <w:b/>
        </w:rPr>
        <w:t>sqlite</w:t>
      </w:r>
      <w:proofErr w:type="spellEnd"/>
      <w:r w:rsidR="0040346C">
        <w:t xml:space="preserve"> bzw. </w:t>
      </w:r>
      <w:proofErr w:type="spellStart"/>
      <w:r w:rsidR="0040346C" w:rsidRPr="00A1307C">
        <w:rPr>
          <w:b/>
        </w:rPr>
        <w:t>ego</w:t>
      </w:r>
      <w:proofErr w:type="spellEnd"/>
      <w:r w:rsidR="0040346C" w:rsidRPr="00A1307C">
        <w:rPr>
          <w:b/>
        </w:rPr>
        <w:t>/</w:t>
      </w:r>
      <w:proofErr w:type="spellStart"/>
      <w:r w:rsidR="0040346C" w:rsidRPr="00A1307C">
        <w:rPr>
          <w:b/>
        </w:rPr>
        <w:t>import</w:t>
      </w:r>
      <w:proofErr w:type="spellEnd"/>
      <w:r w:rsidR="0040346C" w:rsidRPr="00A1307C">
        <w:rPr>
          <w:b/>
        </w:rPr>
        <w:t>/</w:t>
      </w:r>
      <w:proofErr w:type="spellStart"/>
      <w:r w:rsidR="0040346C" w:rsidRPr="00A1307C">
        <w:rPr>
          <w:b/>
        </w:rPr>
        <w:t>orthofoto</w:t>
      </w:r>
      <w:proofErr w:type="spellEnd"/>
      <w:r w:rsidR="0040346C" w:rsidRPr="00A1307C">
        <w:rPr>
          <w:b/>
        </w:rPr>
        <w:t>.</w:t>
      </w:r>
      <w:r w:rsidR="0040346C">
        <w:rPr>
          <w:b/>
        </w:rPr>
        <w:t>*.</w:t>
      </w:r>
      <w:proofErr w:type="spellStart"/>
      <w:r w:rsidR="0040346C" w:rsidRPr="00A1307C">
        <w:rPr>
          <w:b/>
        </w:rPr>
        <w:t>sqlite</w:t>
      </w:r>
      <w:proofErr w:type="spellEnd"/>
      <w:r w:rsidR="0040346C">
        <w:t xml:space="preserve">, wobei man den * durch einen beliebigen Text ersetzen kann, der </w:t>
      </w:r>
      <w:proofErr w:type="spellStart"/>
      <w:r w:rsidR="0040346C">
        <w:t>zB</w:t>
      </w:r>
      <w:proofErr w:type="spellEnd"/>
      <w:r w:rsidR="0040346C">
        <w:t xml:space="preserve"> den darin enthaltenen Bezirk oder die Zoomstufen beschreibt. EGO setzt dann diese einzelnen Dateien zu einer großen Karte zusammen.</w:t>
      </w:r>
    </w:p>
    <w:p w:rsidR="000A68A7" w:rsidRDefault="000A68A7" w:rsidP="00080930"/>
    <w:p w:rsidR="00F561E8" w:rsidRDefault="00F561E8" w:rsidP="00080930"/>
    <w:p w:rsidR="00C42360" w:rsidRDefault="00C42360" w:rsidP="0056540A">
      <w:pPr>
        <w:pStyle w:val="berschrift2"/>
      </w:pPr>
      <w:bookmarkStart w:id="22" w:name="_Toc474506092"/>
      <w:r>
        <w:t>Bestehendes Kartenmaterial weiterverwenden</w:t>
      </w:r>
      <w:bookmarkEnd w:id="22"/>
    </w:p>
    <w:p w:rsidR="0040346C" w:rsidRDefault="0040346C" w:rsidP="00080930"/>
    <w:p w:rsidR="00512BFB" w:rsidRDefault="00512BFB" w:rsidP="00080930">
      <w:r>
        <w:t>Sollten die standardmäßig benutzten Luftbilder nicht dem Einsatzzweck entsprechen oder wenn der Wunsch besteht, eine bestehende Karte in EGO zu integrieren (</w:t>
      </w:r>
      <w:proofErr w:type="spellStart"/>
      <w:r>
        <w:t>zB</w:t>
      </w:r>
      <w:proofErr w:type="spellEnd"/>
      <w:r>
        <w:t xml:space="preserve"> weil diese zusätzliche Informationen enthält), können Bilder so aufbereitet werden, dass sie direkt auf der Grundkarte angezeigt werden.</w:t>
      </w:r>
    </w:p>
    <w:p w:rsidR="00512BFB" w:rsidRDefault="00512BFB" w:rsidP="00080930">
      <w:r>
        <w:t>Diese Aufgabe besteht aus zwei Schritten: zuerst wird den Bildern eine Position auf der Landkarte zugeordnet (es wird georeferenziert) und anschließend werden daraus Kacheln erstellt.</w:t>
      </w:r>
    </w:p>
    <w:p w:rsidR="0040346C" w:rsidRDefault="0040346C" w:rsidP="00080930"/>
    <w:p w:rsidR="00F561E8" w:rsidRDefault="00F561E8" w:rsidP="00080930"/>
    <w:p w:rsidR="00080930" w:rsidRDefault="00C42360" w:rsidP="00C42360">
      <w:pPr>
        <w:pStyle w:val="berschrift3"/>
      </w:pPr>
      <w:r>
        <w:t>Kartenmaterial georeferenzieren</w:t>
      </w:r>
    </w:p>
    <w:p w:rsidR="00512BFB" w:rsidRPr="00512BFB" w:rsidRDefault="00512BFB" w:rsidP="00512BFB">
      <w:r>
        <w:t xml:space="preserve">Zum Georeferenzieren des Kartenmaterials, also dem Zuweisen von Koordinaten für Punkte auf Bildern, wird </w:t>
      </w:r>
      <w:r w:rsidR="00B04AD5">
        <w:rPr>
          <w:i/>
        </w:rPr>
        <w:t>Microsoft</w:t>
      </w:r>
      <w:r>
        <w:rPr>
          <w:i/>
        </w:rPr>
        <w:t xml:space="preserve"> </w:t>
      </w:r>
      <w:proofErr w:type="spellStart"/>
      <w:r>
        <w:rPr>
          <w:i/>
        </w:rPr>
        <w:t>MapCruncher</w:t>
      </w:r>
      <w:proofErr w:type="spellEnd"/>
      <w:r>
        <w:t xml:space="preserve"> verwendet.</w:t>
      </w:r>
    </w:p>
    <w:p w:rsidR="00512BFB" w:rsidRDefault="00512BFB" w:rsidP="00512BFB"/>
    <w:p w:rsidR="00130FAE" w:rsidRDefault="00130FAE" w:rsidP="00512BFB">
      <w:r>
        <w:t xml:space="preserve">Zum Starten des Georeferenzierens muss im Hauptfenster im Menü auf </w:t>
      </w:r>
      <w:r w:rsidRPr="00130FAE">
        <w:rPr>
          <w:i/>
        </w:rPr>
        <w:t>File</w:t>
      </w:r>
      <w:r>
        <w:t xml:space="preserve"> &gt; </w:t>
      </w:r>
      <w:r w:rsidRPr="00130FAE">
        <w:rPr>
          <w:i/>
        </w:rPr>
        <w:t xml:space="preserve">Add Source </w:t>
      </w:r>
      <w:proofErr w:type="spellStart"/>
      <w:r w:rsidRPr="00130FAE">
        <w:rPr>
          <w:i/>
        </w:rPr>
        <w:t>Map</w:t>
      </w:r>
      <w:proofErr w:type="spellEnd"/>
      <w:r w:rsidRPr="00130FAE">
        <w:rPr>
          <w:i/>
        </w:rPr>
        <w:t>…</w:t>
      </w:r>
      <w:r>
        <w:t xml:space="preserve"> geklickt werden. Im erscheinenden Dialog wählt man einzeln alle Bilder aus, aus denen die Karte später bestehen soll. Anschließend sind diese Bilder links im Abschnitt </w:t>
      </w:r>
      <w:proofErr w:type="spellStart"/>
      <w:r w:rsidRPr="00130FAE">
        <w:rPr>
          <w:i/>
        </w:rPr>
        <w:t>Map</w:t>
      </w:r>
      <w:proofErr w:type="spellEnd"/>
      <w:r w:rsidRPr="00130FAE">
        <w:rPr>
          <w:i/>
        </w:rPr>
        <w:t xml:space="preserve"> </w:t>
      </w:r>
      <w:proofErr w:type="spellStart"/>
      <w:r w:rsidRPr="00130FAE">
        <w:rPr>
          <w:i/>
        </w:rPr>
        <w:t>Layers</w:t>
      </w:r>
      <w:proofErr w:type="spellEnd"/>
      <w:r>
        <w:t xml:space="preserve"> enthalten.</w:t>
      </w:r>
    </w:p>
    <w:p w:rsidR="00130FAE" w:rsidRDefault="00130FAE" w:rsidP="00512BFB"/>
    <w:p w:rsidR="00130FAE" w:rsidRDefault="00130FAE" w:rsidP="0007641F">
      <w:pPr>
        <w:pStyle w:val="Bild"/>
      </w:pPr>
      <w:r>
        <w:drawing>
          <wp:inline distT="0" distB="0" distL="0" distR="0" wp14:anchorId="249F4535" wp14:editId="743A0CD7">
            <wp:extent cx="2162175" cy="1333500"/>
            <wp:effectExtent l="0" t="0" r="952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62467" b="66793"/>
                    <a:stretch/>
                  </pic:blipFill>
                  <pic:spPr bwMode="auto">
                    <a:xfrm>
                      <a:off x="0" y="0"/>
                      <a:ext cx="2162175" cy="1333500"/>
                    </a:xfrm>
                    <a:prstGeom prst="rect">
                      <a:avLst/>
                    </a:prstGeom>
                    <a:noFill/>
                    <a:ln>
                      <a:noFill/>
                    </a:ln>
                    <a:extLst>
                      <a:ext uri="{53640926-AAD7-44D8-BBD7-CCE9431645EC}">
                        <a14:shadowObscured xmlns:a14="http://schemas.microsoft.com/office/drawing/2010/main"/>
                      </a:ext>
                    </a:extLst>
                  </pic:spPr>
                </pic:pic>
              </a:graphicData>
            </a:graphic>
          </wp:inline>
        </w:drawing>
      </w:r>
    </w:p>
    <w:p w:rsidR="00130FAE" w:rsidRPr="0007641F" w:rsidRDefault="00130FAE" w:rsidP="0007641F">
      <w:pPr>
        <w:pStyle w:val="Beschriftung"/>
      </w:pPr>
      <w:bookmarkStart w:id="23" w:name="_Ref474682425"/>
      <w:r w:rsidRPr="0007641F">
        <w:t xml:space="preserve">Abbildung </w:t>
      </w:r>
      <w:fldSimple w:instr=" SEQ Abbildung \* ARABIC ">
        <w:r w:rsidR="00F561E8" w:rsidRPr="0007641F">
          <w:t>3</w:t>
        </w:r>
      </w:fldSimple>
      <w:bookmarkEnd w:id="23"/>
      <w:r w:rsidRPr="0007641F">
        <w:t>: Gewählte Bilder in der Kartenebene</w:t>
      </w:r>
    </w:p>
    <w:p w:rsidR="00130FAE" w:rsidRDefault="00884E63" w:rsidP="00512BFB">
      <w:r>
        <w:t xml:space="preserve">Nun können auf jedem Bild mindestens zwei, besser drei oder vier markante Punkte verteilt über das Bild bestimmt werden, die sowohl auf dem mittleren Bild als auch auf der Karte rechts übereinstimmen. Im Menü </w:t>
      </w:r>
      <w:r w:rsidRPr="00884E63">
        <w:rPr>
          <w:i/>
        </w:rPr>
        <w:t>View</w:t>
      </w:r>
      <w:r>
        <w:t xml:space="preserve"> kann für die Positionsbestimmung die optimale Ansicht von </w:t>
      </w:r>
      <w:proofErr w:type="spellStart"/>
      <w:r w:rsidRPr="00884E63">
        <w:rPr>
          <w:i/>
        </w:rPr>
        <w:t>Roads</w:t>
      </w:r>
      <w:proofErr w:type="spellEnd"/>
      <w:r>
        <w:t xml:space="preserve"> </w:t>
      </w:r>
      <w:r>
        <w:lastRenderedPageBreak/>
        <w:t xml:space="preserve">(Straßennetz), </w:t>
      </w:r>
      <w:r w:rsidRPr="00884E63">
        <w:rPr>
          <w:i/>
        </w:rPr>
        <w:t xml:space="preserve">Aerial </w:t>
      </w:r>
      <w:proofErr w:type="spellStart"/>
      <w:r w:rsidRPr="00884E63">
        <w:rPr>
          <w:i/>
        </w:rPr>
        <w:t>Photos</w:t>
      </w:r>
      <w:proofErr w:type="spellEnd"/>
      <w:r>
        <w:t xml:space="preserve"> (Luftbilder) oder </w:t>
      </w:r>
      <w:r w:rsidRPr="00884E63">
        <w:rPr>
          <w:i/>
        </w:rPr>
        <w:t>Hybrid</w:t>
      </w:r>
      <w:r>
        <w:t xml:space="preserve"> (Luftbilder mit überlagerten Beschriftungen) gewählt werden.</w:t>
      </w:r>
    </w:p>
    <w:p w:rsidR="00884E63" w:rsidRDefault="00884E63" w:rsidP="00512BFB">
      <w:r>
        <w:t>Man verschiebt und zoomt (</w:t>
      </w:r>
      <w:proofErr w:type="spellStart"/>
      <w:r>
        <w:t>Mausrad</w:t>
      </w:r>
      <w:proofErr w:type="spellEnd"/>
      <w:r>
        <w:t xml:space="preserve">) die beiden Ansichten so, dass das eingeblendete Fadenkreuz in beiden Ansichten auf exakt dasselbe Objekt zeigt. Gute Orientierungspunkte sind hierfür Hausecken oder andere Strukturen, die sich nicht über die Zeit verändern. Sind die beiden Fadenkreuze richtig platziert, klickt man im linken Fensterabschnitt im Register </w:t>
      </w:r>
      <w:proofErr w:type="spellStart"/>
      <w:r w:rsidRPr="00884E63">
        <w:rPr>
          <w:i/>
        </w:rPr>
        <w:t>Correspondences</w:t>
      </w:r>
      <w:proofErr w:type="spellEnd"/>
      <w:r>
        <w:t xml:space="preserve"> auf </w:t>
      </w:r>
      <w:r w:rsidRPr="00884E63">
        <w:rPr>
          <w:i/>
        </w:rPr>
        <w:t>Add</w:t>
      </w:r>
      <w:r>
        <w:t>. Dadurch wird eine Georeferenz gespeichert und auf der Karte ein Pin erstellt. Dieser Vorgang kann jetzt einige Male wiederholt werden. Je mehr Pins auf dem Bild vermerkt sind, desto genauer wird es auf der Karte lokalisiert.</w:t>
      </w:r>
      <w:r w:rsidR="002D0541">
        <w:t xml:space="preserve"> Sind ausreichend Punkte gefunden, sperrt man das aktuelle Bild durch Klick auf </w:t>
      </w:r>
      <w:r w:rsidR="002D0541" w:rsidRPr="002D0541">
        <w:rPr>
          <w:i/>
        </w:rPr>
        <w:t>Lock</w:t>
      </w:r>
      <w:r w:rsidR="002D0541">
        <w:t xml:space="preserve"> links im Fenster unter der Liste der Pins. Nun wählt man in der Bildliste links oben das nächste Bild und wiederholt diesen Vorgang.</w:t>
      </w:r>
    </w:p>
    <w:p w:rsidR="002D0541" w:rsidRDefault="002D0541" w:rsidP="00512BFB"/>
    <w:p w:rsidR="002D0541" w:rsidRDefault="002D0541" w:rsidP="0007641F">
      <w:pPr>
        <w:pStyle w:val="Bild"/>
      </w:pPr>
      <w:r>
        <mc:AlternateContent>
          <mc:Choice Requires="wps">
            <w:drawing>
              <wp:anchor distT="0" distB="0" distL="114300" distR="114300" simplePos="0" relativeHeight="251679744" behindDoc="0" locked="0" layoutInCell="1" allowOverlap="1" wp14:anchorId="5E3FA037" wp14:editId="49F25258">
                <wp:simplePos x="0" y="0"/>
                <wp:positionH relativeFrom="margin">
                  <wp:posOffset>805180</wp:posOffset>
                </wp:positionH>
                <wp:positionV relativeFrom="paragraph">
                  <wp:posOffset>1191895</wp:posOffset>
                </wp:positionV>
                <wp:extent cx="619125" cy="180975"/>
                <wp:effectExtent l="76200" t="38100" r="9525" b="104775"/>
                <wp:wrapNone/>
                <wp:docPr id="25" name="Ellipse 25"/>
                <wp:cNvGraphicFramePr/>
                <a:graphic xmlns:a="http://schemas.openxmlformats.org/drawingml/2006/main">
                  <a:graphicData uri="http://schemas.microsoft.com/office/word/2010/wordprocessingShape">
                    <wps:wsp>
                      <wps:cNvSpPr/>
                      <wps:spPr>
                        <a:xfrm>
                          <a:off x="0" y="0"/>
                          <a:ext cx="619125" cy="180975"/>
                        </a:xfrm>
                        <a:prstGeom prst="ellipse">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5A7C93" id="Ellipse 25" o:spid="_x0000_s1026" style="position:absolute;margin-left:63.4pt;margin-top:93.85pt;width:48.75pt;height:14.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" filled="f" strokecolor="#c00000" strokeweight="2.25pt">
                <v:shadow on="t" color="black" opacity="22937f" origin=",.5" offset="0,.63889mm"/>
                <w10:wrap anchorx="margin"/>
              </v:oval>
            </w:pict>
          </mc:Fallback>
        </mc:AlternateContent>
      </w:r>
      <w:r>
        <mc:AlternateContent>
          <mc:Choice Requires="wps">
            <w:drawing>
              <wp:anchor distT="0" distB="0" distL="114300" distR="114300" simplePos="0" relativeHeight="251677696" behindDoc="0" locked="0" layoutInCell="1" allowOverlap="1" wp14:anchorId="39CB3179" wp14:editId="4335C19A">
                <wp:simplePos x="0" y="0"/>
                <wp:positionH relativeFrom="margin">
                  <wp:posOffset>1233805</wp:posOffset>
                </wp:positionH>
                <wp:positionV relativeFrom="paragraph">
                  <wp:posOffset>3344545</wp:posOffset>
                </wp:positionV>
                <wp:extent cx="619125" cy="180975"/>
                <wp:effectExtent l="76200" t="38100" r="9525" b="104775"/>
                <wp:wrapNone/>
                <wp:docPr id="24" name="Ellipse 24"/>
                <wp:cNvGraphicFramePr/>
                <a:graphic xmlns:a="http://schemas.openxmlformats.org/drawingml/2006/main">
                  <a:graphicData uri="http://schemas.microsoft.com/office/word/2010/wordprocessingShape">
                    <wps:wsp>
                      <wps:cNvSpPr/>
                      <wps:spPr>
                        <a:xfrm>
                          <a:off x="0" y="0"/>
                          <a:ext cx="619125" cy="180975"/>
                        </a:xfrm>
                        <a:prstGeom prst="ellipse">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0FB5FB" id="Ellipse 24" o:spid="_x0000_s1026" style="position:absolute;margin-left:97.15pt;margin-top:263.35pt;width:48.75pt;height:14.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" filled="f" strokecolor="#c00000" strokeweight="2.25pt">
                <v:shadow on="t" color="black" opacity="22937f" origin=",.5" offset="0,.63889mm"/>
                <w10:wrap anchorx="margin"/>
              </v:oval>
            </w:pict>
          </mc:Fallback>
        </mc:AlternateContent>
      </w:r>
      <w:r>
        <mc:AlternateContent>
          <mc:Choice Requires="wps">
            <w:drawing>
              <wp:anchor distT="0" distB="0" distL="114300" distR="114300" simplePos="0" relativeHeight="251675648" behindDoc="0" locked="0" layoutInCell="1" allowOverlap="1" wp14:anchorId="6CCD8C02" wp14:editId="24812183">
                <wp:simplePos x="0" y="0"/>
                <wp:positionH relativeFrom="margin">
                  <wp:posOffset>5080</wp:posOffset>
                </wp:positionH>
                <wp:positionV relativeFrom="paragraph">
                  <wp:posOffset>344170</wp:posOffset>
                </wp:positionV>
                <wp:extent cx="619125" cy="733425"/>
                <wp:effectExtent l="76200" t="38100" r="85725" b="104775"/>
                <wp:wrapNone/>
                <wp:docPr id="23" name="Ellipse 23"/>
                <wp:cNvGraphicFramePr/>
                <a:graphic xmlns:a="http://schemas.openxmlformats.org/drawingml/2006/main">
                  <a:graphicData uri="http://schemas.microsoft.com/office/word/2010/wordprocessingShape">
                    <wps:wsp>
                      <wps:cNvSpPr/>
                      <wps:spPr>
                        <a:xfrm>
                          <a:off x="0" y="0"/>
                          <a:ext cx="619125" cy="733425"/>
                        </a:xfrm>
                        <a:prstGeom prst="ellipse">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504E5" id="Ellipse 23" o:spid="_x0000_s1026" style="position:absolute;margin-left:.4pt;margin-top:27.1pt;width:48.75pt;height:57.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" filled="f" strokecolor="#c00000" strokeweight="2.25pt">
                <v:shadow on="t" color="black" opacity="22937f" origin=",.5" offset="0,.63889mm"/>
                <w10:wrap anchorx="margin"/>
              </v:oval>
            </w:pict>
          </mc:Fallback>
        </mc:AlternateContent>
      </w:r>
      <w:r>
        <w:drawing>
          <wp:inline distT="0" distB="0" distL="0" distR="0" wp14:anchorId="08D9CC7F" wp14:editId="4A6336CA">
            <wp:extent cx="5760720" cy="4015740"/>
            <wp:effectExtent l="0" t="0" r="0"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015740"/>
                    </a:xfrm>
                    <a:prstGeom prst="rect">
                      <a:avLst/>
                    </a:prstGeom>
                  </pic:spPr>
                </pic:pic>
              </a:graphicData>
            </a:graphic>
          </wp:inline>
        </w:drawing>
      </w:r>
    </w:p>
    <w:p w:rsidR="002D0541" w:rsidRPr="0007641F" w:rsidRDefault="002D0541" w:rsidP="0007641F">
      <w:pPr>
        <w:pStyle w:val="Beschriftung"/>
      </w:pPr>
      <w:r w:rsidRPr="0007641F">
        <w:t xml:space="preserve">Abbildung </w:t>
      </w:r>
      <w:fldSimple w:instr=" SEQ Abbildung \* ARABIC ">
        <w:r w:rsidR="00F561E8" w:rsidRPr="0007641F">
          <w:t>4</w:t>
        </w:r>
      </w:fldSimple>
      <w:r w:rsidRPr="0007641F">
        <w:t xml:space="preserve">: Ein georeferenziertes Bild in </w:t>
      </w:r>
      <w:proofErr w:type="spellStart"/>
      <w:r w:rsidRPr="0007641F">
        <w:t>MapCruncher</w:t>
      </w:r>
      <w:proofErr w:type="spellEnd"/>
    </w:p>
    <w:p w:rsidR="002D0541" w:rsidRDefault="002D0541" w:rsidP="00512BFB"/>
    <w:p w:rsidR="002D0541" w:rsidRDefault="002D0541" w:rsidP="00512BFB">
      <w:r>
        <w:t xml:space="preserve">Sind alle Bilder georeferenziert (in der Bildliste sind keine Bilder mehr mit </w:t>
      </w:r>
      <w:r w:rsidRPr="002D0541">
        <w:rPr>
          <w:i/>
        </w:rPr>
        <w:t>(!)</w:t>
      </w:r>
      <w:r>
        <w:t xml:space="preserve"> markiert), kann man für jedes Bild noch die maximale Zoomstufe festlegen, auf der die Karte noch gut aussieht. Merke: auch hier gilt, je höher die maximale Zoomstufe, desto größer die Kartendatei! Dazu wählt man die einzelnen Bilder in der Bildliste aus, klickt auf das Register </w:t>
      </w:r>
      <w:r w:rsidRPr="002D0541">
        <w:rPr>
          <w:i/>
        </w:rPr>
        <w:t>Source Info</w:t>
      </w:r>
      <w:r>
        <w:t xml:space="preserve"> und zoomt in der mittleren Karte so lange hinein, bis die maximale akzeptable Auflösung erreicht ist. Die Zahl, die nun oben mittig als </w:t>
      </w:r>
      <w:r w:rsidRPr="002D0541">
        <w:rPr>
          <w:i/>
        </w:rPr>
        <w:t>Zoom Level</w:t>
      </w:r>
      <w:r>
        <w:t xml:space="preserve"> vermerkt ist, trägt man links unten als </w:t>
      </w:r>
      <w:r w:rsidRPr="002D0541">
        <w:rPr>
          <w:i/>
        </w:rPr>
        <w:t>Maximum (</w:t>
      </w:r>
      <w:proofErr w:type="spellStart"/>
      <w:r w:rsidRPr="002D0541">
        <w:rPr>
          <w:i/>
        </w:rPr>
        <w:t>Closest</w:t>
      </w:r>
      <w:proofErr w:type="spellEnd"/>
      <w:r w:rsidRPr="002D0541">
        <w:rPr>
          <w:i/>
        </w:rPr>
        <w:t>) Zoom</w:t>
      </w:r>
      <w:r>
        <w:t xml:space="preserve"> ein.</w:t>
      </w:r>
    </w:p>
    <w:p w:rsidR="002D0541" w:rsidRDefault="002D0541" w:rsidP="00512BFB"/>
    <w:p w:rsidR="002D0541" w:rsidRDefault="002D0541" w:rsidP="0007641F">
      <w:pPr>
        <w:pStyle w:val="Bild"/>
      </w:pPr>
      <w:r>
        <w:lastRenderedPageBreak/>
        <mc:AlternateContent>
          <mc:Choice Requires="wps">
            <w:drawing>
              <wp:anchor distT="0" distB="0" distL="114300" distR="114300" simplePos="0" relativeHeight="251685888" behindDoc="0" locked="0" layoutInCell="1" allowOverlap="1" wp14:anchorId="09E3B68D" wp14:editId="7FDF0667">
                <wp:simplePos x="0" y="0"/>
                <wp:positionH relativeFrom="margin">
                  <wp:posOffset>1881505</wp:posOffset>
                </wp:positionH>
                <wp:positionV relativeFrom="paragraph">
                  <wp:posOffset>598170</wp:posOffset>
                </wp:positionV>
                <wp:extent cx="619125" cy="180975"/>
                <wp:effectExtent l="76200" t="38100" r="9525" b="104775"/>
                <wp:wrapNone/>
                <wp:docPr id="29" name="Ellipse 29"/>
                <wp:cNvGraphicFramePr/>
                <a:graphic xmlns:a="http://schemas.openxmlformats.org/drawingml/2006/main">
                  <a:graphicData uri="http://schemas.microsoft.com/office/word/2010/wordprocessingShape">
                    <wps:wsp>
                      <wps:cNvSpPr/>
                      <wps:spPr>
                        <a:xfrm>
                          <a:off x="0" y="0"/>
                          <a:ext cx="619125" cy="180975"/>
                        </a:xfrm>
                        <a:prstGeom prst="ellipse">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DE03D7" id="Ellipse 29" o:spid="_x0000_s1026" style="position:absolute;margin-left:148.15pt;margin-top:47.1pt;width:48.75pt;height:14.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" filled="f" strokecolor="#c00000" strokeweight="2.25pt">
                <v:shadow on="t" color="black" opacity="22937f" origin=",.5" offset="0,.63889mm"/>
                <w10:wrap anchorx="margin"/>
              </v:oval>
            </w:pict>
          </mc:Fallback>
        </mc:AlternateContent>
      </w:r>
      <w:r>
        <mc:AlternateContent>
          <mc:Choice Requires="wps">
            <w:drawing>
              <wp:anchor distT="0" distB="0" distL="114300" distR="114300" simplePos="0" relativeHeight="251683840" behindDoc="0" locked="0" layoutInCell="1" allowOverlap="1" wp14:anchorId="05BC7095" wp14:editId="2937AAA5">
                <wp:simplePos x="0" y="0"/>
                <wp:positionH relativeFrom="margin">
                  <wp:posOffset>1300480</wp:posOffset>
                </wp:positionH>
                <wp:positionV relativeFrom="paragraph">
                  <wp:posOffset>3550920</wp:posOffset>
                </wp:positionV>
                <wp:extent cx="619125" cy="180975"/>
                <wp:effectExtent l="76200" t="38100" r="9525" b="104775"/>
                <wp:wrapNone/>
                <wp:docPr id="28" name="Ellipse 28"/>
                <wp:cNvGraphicFramePr/>
                <a:graphic xmlns:a="http://schemas.openxmlformats.org/drawingml/2006/main">
                  <a:graphicData uri="http://schemas.microsoft.com/office/word/2010/wordprocessingShape">
                    <wps:wsp>
                      <wps:cNvSpPr/>
                      <wps:spPr>
                        <a:xfrm>
                          <a:off x="0" y="0"/>
                          <a:ext cx="619125" cy="180975"/>
                        </a:xfrm>
                        <a:prstGeom prst="ellipse">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D3EC9" id="Ellipse 28" o:spid="_x0000_s1026" style="position:absolute;margin-left:102.4pt;margin-top:279.6pt;width:48.75pt;height:14.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" filled="f" strokecolor="#c00000" strokeweight="2.25pt">
                <v:shadow on="t" color="black" opacity="22937f" origin=",.5" offset="0,.63889mm"/>
                <w10:wrap anchorx="margin"/>
              </v:oval>
            </w:pict>
          </mc:Fallback>
        </mc:AlternateContent>
      </w:r>
      <w:r>
        <mc:AlternateContent>
          <mc:Choice Requires="wps">
            <w:drawing>
              <wp:anchor distT="0" distB="0" distL="114300" distR="114300" simplePos="0" relativeHeight="251681792" behindDoc="0" locked="0" layoutInCell="1" allowOverlap="1" wp14:anchorId="0A033688" wp14:editId="384FC0F8">
                <wp:simplePos x="0" y="0"/>
                <wp:positionH relativeFrom="margin">
                  <wp:posOffset>405130</wp:posOffset>
                </wp:positionH>
                <wp:positionV relativeFrom="paragraph">
                  <wp:posOffset>1026795</wp:posOffset>
                </wp:positionV>
                <wp:extent cx="619125" cy="180975"/>
                <wp:effectExtent l="76200" t="38100" r="9525" b="104775"/>
                <wp:wrapNone/>
                <wp:docPr id="27" name="Ellipse 27"/>
                <wp:cNvGraphicFramePr/>
                <a:graphic xmlns:a="http://schemas.openxmlformats.org/drawingml/2006/main">
                  <a:graphicData uri="http://schemas.microsoft.com/office/word/2010/wordprocessingShape">
                    <wps:wsp>
                      <wps:cNvSpPr/>
                      <wps:spPr>
                        <a:xfrm>
                          <a:off x="0" y="0"/>
                          <a:ext cx="619125" cy="180975"/>
                        </a:xfrm>
                        <a:prstGeom prst="ellipse">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F74F54" id="Ellipse 27" o:spid="_x0000_s1026" style="position:absolute;margin-left:31.9pt;margin-top:80.85pt;width:48.75pt;height:14.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" filled="f" strokecolor="#c00000" strokeweight="2.25pt">
                <v:shadow on="t" color="black" opacity="22937f" origin=",.5" offset="0,.63889mm"/>
                <w10:wrap anchorx="margin"/>
              </v:oval>
            </w:pict>
          </mc:Fallback>
        </mc:AlternateContent>
      </w:r>
      <w:r>
        <w:drawing>
          <wp:inline distT="0" distB="0" distL="0" distR="0" wp14:anchorId="038D5951" wp14:editId="2E64B050">
            <wp:extent cx="5760720" cy="4015740"/>
            <wp:effectExtent l="0" t="0" r="0" b="38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015740"/>
                    </a:xfrm>
                    <a:prstGeom prst="rect">
                      <a:avLst/>
                    </a:prstGeom>
                  </pic:spPr>
                </pic:pic>
              </a:graphicData>
            </a:graphic>
          </wp:inline>
        </w:drawing>
      </w:r>
    </w:p>
    <w:p w:rsidR="002D0541" w:rsidRPr="0007641F" w:rsidRDefault="002D0541" w:rsidP="0007641F">
      <w:pPr>
        <w:pStyle w:val="Beschriftung"/>
      </w:pPr>
      <w:r w:rsidRPr="0007641F">
        <w:t xml:space="preserve">Abbildung </w:t>
      </w:r>
      <w:fldSimple w:instr=" SEQ Abbildung \* ARABIC ">
        <w:r w:rsidR="00F561E8" w:rsidRPr="0007641F">
          <w:t>5</w:t>
        </w:r>
      </w:fldSimple>
      <w:r w:rsidRPr="0007641F">
        <w:t>: Festlegen der maximalen Zoomstufe einer Karte</w:t>
      </w:r>
    </w:p>
    <w:p w:rsidR="00130FAE" w:rsidRDefault="00BB0E25" w:rsidP="00512BFB">
      <w:r>
        <w:t xml:space="preserve">Ist man mit der fertigen Karte zufrieden, klickt man im Hauptfenster links unten auf </w:t>
      </w:r>
      <w:proofErr w:type="spellStart"/>
      <w:r w:rsidRPr="00BB0E25">
        <w:rPr>
          <w:i/>
        </w:rPr>
        <w:t>Render</w:t>
      </w:r>
      <w:proofErr w:type="spellEnd"/>
      <w:r w:rsidRPr="00BB0E25">
        <w:rPr>
          <w:i/>
        </w:rPr>
        <w:t>…</w:t>
      </w:r>
      <w:r>
        <w:t xml:space="preserve"> Im erscheinenden Dialog legt man nun unter </w:t>
      </w:r>
      <w:r w:rsidRPr="00BB0E25">
        <w:rPr>
          <w:i/>
        </w:rPr>
        <w:t>Output Folder</w:t>
      </w:r>
      <w:r w:rsidR="0058699A">
        <w:t xml:space="preserve"> einen Ordner </w:t>
      </w:r>
      <w:r>
        <w:t xml:space="preserve">fest, in </w:t>
      </w:r>
      <w:r w:rsidR="0058699A">
        <w:t>den</w:t>
      </w:r>
      <w:r>
        <w:t xml:space="preserve"> die fertigen Kartenkacheln kopiert werden sollen. </w:t>
      </w:r>
      <w:r w:rsidR="0058699A">
        <w:t>Dieser</w:t>
      </w:r>
      <w:r>
        <w:t xml:space="preserve"> ist zu merken, da e</w:t>
      </w:r>
      <w:r w:rsidR="00846C1D">
        <w:t>r</w:t>
      </w:r>
      <w:r>
        <w:t xml:space="preserve"> später im </w:t>
      </w:r>
      <w:r w:rsidRPr="00BB0E25">
        <w:rPr>
          <w:i/>
        </w:rPr>
        <w:t xml:space="preserve">Mobile Atlas </w:t>
      </w:r>
      <w:proofErr w:type="spellStart"/>
      <w:r w:rsidRPr="00BB0E25">
        <w:rPr>
          <w:i/>
        </w:rPr>
        <w:t>Creator</w:t>
      </w:r>
      <w:proofErr w:type="spellEnd"/>
      <w:r>
        <w:t xml:space="preserve"> erneut benötigt wird! Die beiden Kontrollkästchen können abgehakt werden, sie werden nicht benötigt. Abschließend klickt man auf </w:t>
      </w:r>
      <w:r w:rsidRPr="00BB0E25">
        <w:rPr>
          <w:i/>
        </w:rPr>
        <w:t>Start</w:t>
      </w:r>
      <w:r>
        <w:t xml:space="preserve"> und wartet einige Zeit, bis das Rendern abgeschlossen wurde.</w:t>
      </w:r>
    </w:p>
    <w:p w:rsidR="00BB0E25" w:rsidRPr="009843E0" w:rsidRDefault="009843E0" w:rsidP="00512BFB">
      <w:r>
        <w:t xml:space="preserve">Ist das Rendern fertig, kann man den Dialog schließen und speichert im Hauptfenster die Daten im Menü mit </w:t>
      </w:r>
      <w:r w:rsidRPr="009843E0">
        <w:rPr>
          <w:i/>
        </w:rPr>
        <w:t>File</w:t>
      </w:r>
      <w:r>
        <w:t xml:space="preserve"> &gt; </w:t>
      </w:r>
      <w:r w:rsidRPr="009843E0">
        <w:rPr>
          <w:i/>
        </w:rPr>
        <w:t xml:space="preserve">Save </w:t>
      </w:r>
      <w:proofErr w:type="spellStart"/>
      <w:r w:rsidRPr="009843E0">
        <w:rPr>
          <w:i/>
        </w:rPr>
        <w:t>Mashup</w:t>
      </w:r>
      <w:proofErr w:type="spellEnd"/>
      <w:r>
        <w:t xml:space="preserve">, damit man sie jederzeit erneut bearbeiten kann. Dazu wählt man nach dem Öffnen von </w:t>
      </w:r>
      <w:proofErr w:type="spellStart"/>
      <w:r>
        <w:t>MapCruncher</w:t>
      </w:r>
      <w:proofErr w:type="spellEnd"/>
      <w:r>
        <w:t xml:space="preserve"> den Menüpunkt </w:t>
      </w:r>
      <w:r w:rsidRPr="009843E0">
        <w:rPr>
          <w:i/>
        </w:rPr>
        <w:t>File</w:t>
      </w:r>
      <w:r>
        <w:t xml:space="preserve"> &gt; </w:t>
      </w:r>
      <w:r w:rsidRPr="009843E0">
        <w:rPr>
          <w:i/>
        </w:rPr>
        <w:t xml:space="preserve">Open </w:t>
      </w:r>
      <w:proofErr w:type="spellStart"/>
      <w:r w:rsidRPr="009843E0">
        <w:rPr>
          <w:i/>
        </w:rPr>
        <w:t>Mashup</w:t>
      </w:r>
      <w:proofErr w:type="spellEnd"/>
      <w:r w:rsidRPr="009843E0">
        <w:rPr>
          <w:i/>
        </w:rPr>
        <w:t>…</w:t>
      </w:r>
      <w:r>
        <w:t xml:space="preserve"> und wählt die zuvor gespeicherte Datei. Es empfiehlt sich, diese im selben Ordner mit den Originalbildern zu speichern.</w:t>
      </w:r>
    </w:p>
    <w:p w:rsidR="00F561E8" w:rsidRDefault="009843E0" w:rsidP="0007641F">
      <w:pPr>
        <w:pStyle w:val="Bild"/>
      </w:pPr>
      <w:r>
        <w:lastRenderedPageBreak/>
        <mc:AlternateContent>
          <mc:Choice Requires="wps">
            <w:drawing>
              <wp:anchor distT="0" distB="0" distL="114300" distR="114300" simplePos="0" relativeHeight="251692032" behindDoc="0" locked="0" layoutInCell="1" allowOverlap="1" wp14:anchorId="5D8FD8CD" wp14:editId="727D2A3A">
                <wp:simplePos x="0" y="0"/>
                <wp:positionH relativeFrom="column">
                  <wp:posOffset>-147320</wp:posOffset>
                </wp:positionH>
                <wp:positionV relativeFrom="paragraph">
                  <wp:posOffset>1226820</wp:posOffset>
                </wp:positionV>
                <wp:extent cx="1609725" cy="476250"/>
                <wp:effectExtent l="76200" t="38100" r="85725" b="95250"/>
                <wp:wrapNone/>
                <wp:docPr id="34" name="Ellipse 34"/>
                <wp:cNvGraphicFramePr/>
                <a:graphic xmlns:a="http://schemas.openxmlformats.org/drawingml/2006/main">
                  <a:graphicData uri="http://schemas.microsoft.com/office/word/2010/wordprocessingShape">
                    <wps:wsp>
                      <wps:cNvSpPr/>
                      <wps:spPr>
                        <a:xfrm>
                          <a:off x="0" y="0"/>
                          <a:ext cx="1609725" cy="476250"/>
                        </a:xfrm>
                        <a:prstGeom prst="ellipse">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68CE2A" id="Ellipse 34" o:spid="_x0000_s1026" style="position:absolute;margin-left:-11.6pt;margin-top:96.6pt;width:126.75pt;height:3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" filled="f" strokecolor="#c00000" strokeweight="2.25pt">
                <v:shadow on="t" color="black" opacity="22937f" origin=",.5" offset="0,.63889mm"/>
              </v:oval>
            </w:pict>
          </mc:Fallback>
        </mc:AlternateContent>
      </w:r>
      <w:r>
        <mc:AlternateContent>
          <mc:Choice Requires="wps">
            <w:drawing>
              <wp:anchor distT="0" distB="0" distL="114300" distR="114300" simplePos="0" relativeHeight="251689984" behindDoc="0" locked="0" layoutInCell="1" allowOverlap="1" wp14:anchorId="3E1B1E5E" wp14:editId="3168CCD9">
                <wp:simplePos x="0" y="0"/>
                <wp:positionH relativeFrom="column">
                  <wp:posOffset>1424305</wp:posOffset>
                </wp:positionH>
                <wp:positionV relativeFrom="paragraph">
                  <wp:posOffset>283845</wp:posOffset>
                </wp:positionV>
                <wp:extent cx="914400" cy="200025"/>
                <wp:effectExtent l="76200" t="38100" r="0" b="104775"/>
                <wp:wrapNone/>
                <wp:docPr id="33" name="Ellipse 33"/>
                <wp:cNvGraphicFramePr/>
                <a:graphic xmlns:a="http://schemas.openxmlformats.org/drawingml/2006/main">
                  <a:graphicData uri="http://schemas.microsoft.com/office/word/2010/wordprocessingShape">
                    <wps:wsp>
                      <wps:cNvSpPr/>
                      <wps:spPr>
                        <a:xfrm>
                          <a:off x="0" y="0"/>
                          <a:ext cx="914400" cy="200025"/>
                        </a:xfrm>
                        <a:prstGeom prst="ellipse">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161A63" id="Ellipse 33" o:spid="_x0000_s1026" style="position:absolute;margin-left:112.15pt;margin-top:22.35pt;width:1in;height:15.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" filled="f" strokecolor="#c00000" strokeweight="2.25pt">
                <v:shadow on="t" color="black" opacity="22937f" origin=",.5" offset="0,.63889mm"/>
              </v:oval>
            </w:pict>
          </mc:Fallback>
        </mc:AlternateContent>
      </w:r>
      <w:r>
        <mc:AlternateContent>
          <mc:Choice Requires="wps">
            <w:drawing>
              <wp:anchor distT="0" distB="0" distL="114300" distR="114300" simplePos="0" relativeHeight="251687936" behindDoc="0" locked="0" layoutInCell="1" allowOverlap="1" wp14:anchorId="3DC2F950" wp14:editId="7BE3418F">
                <wp:simplePos x="0" y="0"/>
                <wp:positionH relativeFrom="column">
                  <wp:posOffset>-185420</wp:posOffset>
                </wp:positionH>
                <wp:positionV relativeFrom="paragraph">
                  <wp:posOffset>455295</wp:posOffset>
                </wp:positionV>
                <wp:extent cx="1685925" cy="361950"/>
                <wp:effectExtent l="76200" t="38100" r="66675" b="95250"/>
                <wp:wrapNone/>
                <wp:docPr id="32" name="Ellipse 32"/>
                <wp:cNvGraphicFramePr/>
                <a:graphic xmlns:a="http://schemas.openxmlformats.org/drawingml/2006/main">
                  <a:graphicData uri="http://schemas.microsoft.com/office/word/2010/wordprocessingShape">
                    <wps:wsp>
                      <wps:cNvSpPr/>
                      <wps:spPr>
                        <a:xfrm>
                          <a:off x="0" y="0"/>
                          <a:ext cx="1685925" cy="361950"/>
                        </a:xfrm>
                        <a:prstGeom prst="ellipse">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BD839F" id="Ellipse 32" o:spid="_x0000_s1026" style="position:absolute;margin-left:-14.6pt;margin-top:35.85pt;width:132.75pt;height:2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" filled="f" strokecolor="#c00000" strokeweight="2.25pt">
                <v:shadow on="t" color="black" opacity="22937f" origin=",.5" offset="0,.63889mm"/>
              </v:oval>
            </w:pict>
          </mc:Fallback>
        </mc:AlternateContent>
      </w:r>
      <w:r w:rsidR="00BB0E25">
        <w:drawing>
          <wp:inline distT="0" distB="0" distL="0" distR="0" wp14:anchorId="08C07E84" wp14:editId="1AE6CD71">
            <wp:extent cx="5760720" cy="3079750"/>
            <wp:effectExtent l="0" t="0" r="0" b="635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079750"/>
                    </a:xfrm>
                    <a:prstGeom prst="rect">
                      <a:avLst/>
                    </a:prstGeom>
                  </pic:spPr>
                </pic:pic>
              </a:graphicData>
            </a:graphic>
          </wp:inline>
        </w:drawing>
      </w:r>
    </w:p>
    <w:p w:rsidR="00BB0E25" w:rsidRPr="0007641F" w:rsidRDefault="00F561E8" w:rsidP="0007641F">
      <w:pPr>
        <w:pStyle w:val="Beschriftung"/>
      </w:pPr>
      <w:r w:rsidRPr="0007641F">
        <w:t xml:space="preserve">Abbildung </w:t>
      </w:r>
      <w:fldSimple w:instr=" SEQ Abbildung \* ARABIC ">
        <w:r w:rsidRPr="0007641F">
          <w:t>6</w:t>
        </w:r>
      </w:fldSimple>
      <w:r w:rsidRPr="0007641F">
        <w:t>: Rendern der fertigen Kartenkacheln</w:t>
      </w:r>
    </w:p>
    <w:p w:rsidR="00F561E8" w:rsidRPr="00080930" w:rsidRDefault="00F561E8" w:rsidP="00512BFB"/>
    <w:p w:rsidR="00080930" w:rsidRDefault="00C42360" w:rsidP="00C42360">
      <w:pPr>
        <w:pStyle w:val="berschrift3"/>
      </w:pPr>
      <w:r>
        <w:t>EGO-</w:t>
      </w:r>
      <w:proofErr w:type="spellStart"/>
      <w:r>
        <w:t>Kartenoverlay</w:t>
      </w:r>
      <w:proofErr w:type="spellEnd"/>
      <w:r>
        <w:t xml:space="preserve"> erstellen</w:t>
      </w:r>
    </w:p>
    <w:p w:rsidR="00080930" w:rsidRDefault="00080930" w:rsidP="00080930">
      <w:r>
        <w:t xml:space="preserve">Nachdem mit </w:t>
      </w:r>
      <w:r w:rsidRPr="00080930">
        <w:rPr>
          <w:i/>
        </w:rPr>
        <w:t xml:space="preserve">Microsoft </w:t>
      </w:r>
      <w:proofErr w:type="spellStart"/>
      <w:r w:rsidRPr="00080930">
        <w:rPr>
          <w:i/>
        </w:rPr>
        <w:t>MapCruncher</w:t>
      </w:r>
      <w:proofErr w:type="spellEnd"/>
      <w:r>
        <w:t xml:space="preserve"> aus den Kartenbildern Kartenkacheln erstellt wurden, kann mit </w:t>
      </w:r>
      <w:r w:rsidRPr="00C42360">
        <w:rPr>
          <w:i/>
        </w:rPr>
        <w:t xml:space="preserve">Mobile Atlas </w:t>
      </w:r>
      <w:proofErr w:type="spellStart"/>
      <w:r w:rsidRPr="00C42360">
        <w:rPr>
          <w:i/>
        </w:rPr>
        <w:t>Creator</w:t>
      </w:r>
      <w:proofErr w:type="spellEnd"/>
      <w:r>
        <w:t xml:space="preserve"> eine einzelne „</w:t>
      </w:r>
      <w:proofErr w:type="spellStart"/>
      <w:r>
        <w:t>Tilestore</w:t>
      </w:r>
      <w:proofErr w:type="spellEnd"/>
      <w:r>
        <w:t>“-Datei generiert werden, die diese Kacheln in für EGO nutzbarer Form enthält.</w:t>
      </w:r>
    </w:p>
    <w:p w:rsidR="00C42360" w:rsidRDefault="00C42360" w:rsidP="00080930"/>
    <w:p w:rsidR="00C42360" w:rsidRDefault="00C42360" w:rsidP="00080930">
      <w:r>
        <w:t xml:space="preserve">Vor der ersten Benutzung muss der Pfad zu den von </w:t>
      </w:r>
      <w:proofErr w:type="spellStart"/>
      <w:r>
        <w:t>MapCruncher</w:t>
      </w:r>
      <w:proofErr w:type="spellEnd"/>
      <w:r>
        <w:t xml:space="preserve"> erstellten Kartenbildern angepasst werden. Diese Änderung ist nur einmal nötig, solange die Bilder immer im selben Ordner gespeichert werden.</w:t>
      </w:r>
    </w:p>
    <w:p w:rsidR="00C42360" w:rsidRDefault="00C42360" w:rsidP="00080930">
      <w:r>
        <w:t>Dazu wird im Ordner</w:t>
      </w:r>
      <w:r w:rsidR="00A1307C">
        <w:t xml:space="preserve"> von </w:t>
      </w:r>
      <w:r>
        <w:t xml:space="preserve">Mobile Atlas </w:t>
      </w:r>
      <w:proofErr w:type="spellStart"/>
      <w:r>
        <w:t>Creator</w:t>
      </w:r>
      <w:proofErr w:type="spellEnd"/>
      <w:r>
        <w:t xml:space="preserve"> in den Unterordner </w:t>
      </w:r>
      <w:proofErr w:type="spellStart"/>
      <w:r>
        <w:rPr>
          <w:i/>
        </w:rPr>
        <w:t>mapsources</w:t>
      </w:r>
      <w:proofErr w:type="spellEnd"/>
      <w:r>
        <w:t xml:space="preserve"> gewechselt und dort die Datei </w:t>
      </w:r>
      <w:r>
        <w:rPr>
          <w:i/>
        </w:rPr>
        <w:t>mapcruncher.xml</w:t>
      </w:r>
      <w:r>
        <w:t xml:space="preserve"> </w:t>
      </w:r>
      <w:r w:rsidR="00A1307C">
        <w:t xml:space="preserve">mit einem Texteditor </w:t>
      </w:r>
      <w:r>
        <w:t xml:space="preserve">geöffnet. In dieser Datei wird nun der Eintrag </w:t>
      </w:r>
      <w:r w:rsidRPr="00C42360">
        <w:rPr>
          <w:i/>
        </w:rPr>
        <w:t>&lt;</w:t>
      </w:r>
      <w:proofErr w:type="spellStart"/>
      <w:r w:rsidRPr="00C42360">
        <w:rPr>
          <w:i/>
        </w:rPr>
        <w:t>sourceFolder</w:t>
      </w:r>
      <w:proofErr w:type="spellEnd"/>
      <w:r w:rsidRPr="00C42360">
        <w:rPr>
          <w:i/>
        </w:rPr>
        <w:t>&gt;</w:t>
      </w:r>
      <w:r>
        <w:t xml:space="preserve"> gesucht und der dort eingetragene Pfad durch den tatsächlichen Ordnerpfad </w:t>
      </w:r>
      <w:r w:rsidR="00BB0E25">
        <w:t xml:space="preserve">der erzeugten Kartenkacheln (der Name des Ordners beginnt immer mit „Layer_“) </w:t>
      </w:r>
      <w:r>
        <w:t>ersetzt.</w:t>
      </w:r>
    </w:p>
    <w:p w:rsidR="00C42360" w:rsidRDefault="00C42360" w:rsidP="00080930"/>
    <w:p w:rsidR="00C42360" w:rsidRDefault="00C42360" w:rsidP="00080930">
      <w:r>
        <w:t xml:space="preserve">Nun wird Mobile Atlas </w:t>
      </w:r>
      <w:proofErr w:type="spellStart"/>
      <w:r>
        <w:t>Creator</w:t>
      </w:r>
      <w:proofErr w:type="spellEnd"/>
      <w:r>
        <w:t xml:space="preserve"> gestartet. Zum Testen kann oben links im Fenster die </w:t>
      </w:r>
      <w:proofErr w:type="spellStart"/>
      <w:r w:rsidRPr="00C42360">
        <w:rPr>
          <w:i/>
        </w:rPr>
        <w:t>Map</w:t>
      </w:r>
      <w:proofErr w:type="spellEnd"/>
      <w:r w:rsidRPr="00C42360">
        <w:rPr>
          <w:i/>
        </w:rPr>
        <w:t xml:space="preserve"> Source</w:t>
      </w:r>
      <w:r>
        <w:t xml:space="preserve"> auf „</w:t>
      </w:r>
      <w:proofErr w:type="spellStart"/>
      <w:r w:rsidR="00A1307C">
        <w:t>MapCruncher</w:t>
      </w:r>
      <w:proofErr w:type="spellEnd"/>
      <w:r>
        <w:t>“ geändert werden.</w:t>
      </w:r>
      <w:r w:rsidR="00FA3642">
        <w:t xml:space="preserve"> Nun wird im rechten Teil des Fensters die Karte angezeigt (und außerdem eine Reihe von umrahmten roten „X“ dort, wo keine Karte hinterlegt ist). Die Karte funktioniert, wenn mindestens eine Kachel im Fenster weiß ist (und somit kein X enthält) oder die tatsächliche Karte anzeigt.</w:t>
      </w:r>
    </w:p>
    <w:p w:rsidR="00FA3642" w:rsidRDefault="00FA3642" w:rsidP="00080930"/>
    <w:p w:rsidR="00FA3642" w:rsidRDefault="00FA3642" w:rsidP="0007641F">
      <w:pPr>
        <w:pStyle w:val="Bild"/>
      </w:pPr>
      <w:r>
        <w:lastRenderedPageBreak/>
        <mc:AlternateContent>
          <mc:Choice Requires="wps">
            <w:drawing>
              <wp:anchor distT="0" distB="0" distL="114300" distR="114300" simplePos="0" relativeHeight="251655168" behindDoc="0" locked="0" layoutInCell="1" allowOverlap="1" wp14:anchorId="135248BF" wp14:editId="56BD90AA">
                <wp:simplePos x="0" y="0"/>
                <wp:positionH relativeFrom="column">
                  <wp:posOffset>52705</wp:posOffset>
                </wp:positionH>
                <wp:positionV relativeFrom="paragraph">
                  <wp:posOffset>541020</wp:posOffset>
                </wp:positionV>
                <wp:extent cx="1438275" cy="295275"/>
                <wp:effectExtent l="76200" t="38100" r="28575" b="104775"/>
                <wp:wrapNone/>
                <wp:docPr id="10" name="Ellipse 10"/>
                <wp:cNvGraphicFramePr/>
                <a:graphic xmlns:a="http://schemas.openxmlformats.org/drawingml/2006/main">
                  <a:graphicData uri="http://schemas.microsoft.com/office/word/2010/wordprocessingShape">
                    <wps:wsp>
                      <wps:cNvSpPr/>
                      <wps:spPr>
                        <a:xfrm>
                          <a:off x="0" y="0"/>
                          <a:ext cx="1438275" cy="295275"/>
                        </a:xfrm>
                        <a:prstGeom prst="ellipse">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CB1B9D" id="Ellipse 10" o:spid="_x0000_s1026" style="position:absolute;margin-left:4.15pt;margin-top:42.6pt;width:113.25pt;height:23.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" filled="f" strokecolor="#c00000" strokeweight="2.25pt">
                <v:shadow on="t" color="black" opacity="22937f" origin=",.5" offset="0,.63889mm"/>
              </v:oval>
            </w:pict>
          </mc:Fallback>
        </mc:AlternateContent>
      </w:r>
      <w:r>
        <w:drawing>
          <wp:inline distT="0" distB="0" distL="0" distR="0" wp14:anchorId="4163BC53" wp14:editId="2A3C8B94">
            <wp:extent cx="5760720" cy="45243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524375"/>
                    </a:xfrm>
                    <a:prstGeom prst="rect">
                      <a:avLst/>
                    </a:prstGeom>
                  </pic:spPr>
                </pic:pic>
              </a:graphicData>
            </a:graphic>
          </wp:inline>
        </w:drawing>
      </w:r>
    </w:p>
    <w:p w:rsidR="00FA3642" w:rsidRDefault="00FA3642" w:rsidP="00FA3642">
      <w:pPr>
        <w:pStyle w:val="Beschriftung"/>
      </w:pPr>
      <w:r>
        <w:t xml:space="preserve">Abbildung </w:t>
      </w:r>
      <w:fldSimple w:instr=" SEQ Abbildung \* ARABIC ">
        <w:r w:rsidR="00F561E8">
          <w:rPr>
            <w:noProof/>
          </w:rPr>
          <w:t>7</w:t>
        </w:r>
      </w:fldSimple>
      <w:r>
        <w:t>: Auswahl der Kartenquelle für georeferenzierte Karten</w:t>
      </w:r>
    </w:p>
    <w:p w:rsidR="00FA3642" w:rsidRDefault="00FA3642" w:rsidP="00080930">
      <w:r>
        <w:t xml:space="preserve">Wenn dieser Test funktioniert, kann das Erstellen des </w:t>
      </w:r>
      <w:proofErr w:type="spellStart"/>
      <w:r>
        <w:t>Tilestores</w:t>
      </w:r>
      <w:proofErr w:type="spellEnd"/>
      <w:r>
        <w:t xml:space="preserve"> gestartet werden. Dazu öffnet man das gespeicherte Profil für </w:t>
      </w:r>
      <w:proofErr w:type="spellStart"/>
      <w:r w:rsidR="00A1307C">
        <w:t>MapCruncher</w:t>
      </w:r>
      <w:proofErr w:type="spellEnd"/>
      <w:r>
        <w:t>, welches die zu exportierende Kartenregion und die gewählten Zoomstufen enthält. Für das Mühlviertel kann das mitgelieferte Profil unverändert übernommen werden.</w:t>
      </w:r>
    </w:p>
    <w:p w:rsidR="00FA3642" w:rsidRDefault="00FA3642" w:rsidP="00080930"/>
    <w:p w:rsidR="00FA3642" w:rsidRDefault="00FA3642" w:rsidP="00080930">
      <w:r>
        <w:t xml:space="preserve">Dazu wird im linken Abschnitt </w:t>
      </w:r>
      <w:proofErr w:type="spellStart"/>
      <w:r w:rsidRPr="00FA3642">
        <w:rPr>
          <w:i/>
        </w:rPr>
        <w:t>Saved</w:t>
      </w:r>
      <w:proofErr w:type="spellEnd"/>
      <w:r w:rsidRPr="00FA3642">
        <w:rPr>
          <w:i/>
        </w:rPr>
        <w:t xml:space="preserve"> </w:t>
      </w:r>
      <w:proofErr w:type="spellStart"/>
      <w:r w:rsidRPr="00FA3642">
        <w:rPr>
          <w:i/>
        </w:rPr>
        <w:t>profiles</w:t>
      </w:r>
      <w:proofErr w:type="spellEnd"/>
      <w:r>
        <w:t xml:space="preserve"> das Profil „</w:t>
      </w:r>
      <w:proofErr w:type="spellStart"/>
      <w:r>
        <w:t>Geoimage</w:t>
      </w:r>
      <w:proofErr w:type="spellEnd"/>
      <w:r>
        <w:t xml:space="preserve"> </w:t>
      </w:r>
      <w:proofErr w:type="spellStart"/>
      <w:r>
        <w:t>Muehlviertel</w:t>
      </w:r>
      <w:proofErr w:type="spellEnd"/>
      <w:r>
        <w:t xml:space="preserve">“ ausgewählt und die Schaltfläche Load geklickt. Dadurch verändert sich eventuell der Inhalt der Abschnitte </w:t>
      </w:r>
      <w:r w:rsidRPr="00FA3642">
        <w:rPr>
          <w:i/>
        </w:rPr>
        <w:t>Zoom Levels</w:t>
      </w:r>
      <w:r>
        <w:t xml:space="preserve">, </w:t>
      </w:r>
      <w:r w:rsidRPr="00FA3642">
        <w:rPr>
          <w:i/>
        </w:rPr>
        <w:t xml:space="preserve">Layer </w:t>
      </w:r>
      <w:proofErr w:type="spellStart"/>
      <w:r w:rsidRPr="00FA3642">
        <w:rPr>
          <w:i/>
        </w:rPr>
        <w:t>settings</w:t>
      </w:r>
      <w:proofErr w:type="spellEnd"/>
      <w:r>
        <w:t xml:space="preserve"> und </w:t>
      </w:r>
      <w:r w:rsidRPr="00FA3642">
        <w:rPr>
          <w:i/>
        </w:rPr>
        <w:t>Atlas Content</w:t>
      </w:r>
      <w:r>
        <w:t xml:space="preserve">. Abschließend wird die Schaltfläche </w:t>
      </w:r>
      <w:r w:rsidRPr="00FA3642">
        <w:rPr>
          <w:i/>
        </w:rPr>
        <w:t>Create Atlas</w:t>
      </w:r>
      <w:r>
        <w:t xml:space="preserve"> geklickt und der Erstellvorgang beginnt.</w:t>
      </w:r>
    </w:p>
    <w:p w:rsidR="00FA3642" w:rsidRDefault="00FA3642" w:rsidP="00080930"/>
    <w:p w:rsidR="00FA3642" w:rsidRDefault="005376D9" w:rsidP="0007641F">
      <w:pPr>
        <w:pStyle w:val="Bild"/>
      </w:pPr>
      <w:r>
        <w:lastRenderedPageBreak/>
        <mc:AlternateContent>
          <mc:Choice Requires="wps">
            <w:drawing>
              <wp:anchor distT="0" distB="0" distL="114300" distR="114300" simplePos="0" relativeHeight="251669504" behindDoc="0" locked="0" layoutInCell="1" allowOverlap="1" wp14:anchorId="6FC374EB" wp14:editId="38695881">
                <wp:simplePos x="0" y="0"/>
                <wp:positionH relativeFrom="margin">
                  <wp:posOffset>19050</wp:posOffset>
                </wp:positionH>
                <wp:positionV relativeFrom="paragraph">
                  <wp:posOffset>4141470</wp:posOffset>
                </wp:positionV>
                <wp:extent cx="1438275" cy="295275"/>
                <wp:effectExtent l="76200" t="38100" r="28575" b="104775"/>
                <wp:wrapNone/>
                <wp:docPr id="11" name="Ellipse 11"/>
                <wp:cNvGraphicFramePr/>
                <a:graphic xmlns:a="http://schemas.openxmlformats.org/drawingml/2006/main">
                  <a:graphicData uri="http://schemas.microsoft.com/office/word/2010/wordprocessingShape">
                    <wps:wsp>
                      <wps:cNvSpPr/>
                      <wps:spPr>
                        <a:xfrm>
                          <a:off x="0" y="0"/>
                          <a:ext cx="1438275" cy="295275"/>
                        </a:xfrm>
                        <a:prstGeom prst="ellipse">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2E0EC" id="Ellipse 11" o:spid="_x0000_s1026" style="position:absolute;margin-left:1.5pt;margin-top:326.1pt;width:113.25pt;height:23.25pt;z-index:251669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" filled="f" strokecolor="#c00000" strokeweight="2.25pt">
                <v:shadow on="t" color="black" opacity="22937f" origin=",.5" offset="0,.63889mm"/>
                <w10:wrap anchorx="margin"/>
              </v:oval>
            </w:pict>
          </mc:Fallback>
        </mc:AlternateContent>
      </w:r>
      <w:r w:rsidR="00FA3642">
        <mc:AlternateContent>
          <mc:Choice Requires="wps">
            <w:drawing>
              <wp:anchor distT="0" distB="0" distL="114300" distR="114300" simplePos="0" relativeHeight="251662336" behindDoc="0" locked="0" layoutInCell="1" allowOverlap="1" wp14:anchorId="3C750D87" wp14:editId="7194C483">
                <wp:simplePos x="0" y="0"/>
                <wp:positionH relativeFrom="column">
                  <wp:posOffset>976630</wp:posOffset>
                </wp:positionH>
                <wp:positionV relativeFrom="paragraph">
                  <wp:posOffset>3950970</wp:posOffset>
                </wp:positionV>
                <wp:extent cx="542925" cy="295275"/>
                <wp:effectExtent l="76200" t="38100" r="66675" b="104775"/>
                <wp:wrapNone/>
                <wp:docPr id="15" name="Ellipse 15"/>
                <wp:cNvGraphicFramePr/>
                <a:graphic xmlns:a="http://schemas.openxmlformats.org/drawingml/2006/main">
                  <a:graphicData uri="http://schemas.microsoft.com/office/word/2010/wordprocessingShape">
                    <wps:wsp>
                      <wps:cNvSpPr/>
                      <wps:spPr>
                        <a:xfrm>
                          <a:off x="0" y="0"/>
                          <a:ext cx="542925" cy="295275"/>
                        </a:xfrm>
                        <a:prstGeom prst="ellipse">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9AF59F" id="Ellipse 15" o:spid="_x0000_s1026" style="position:absolute;margin-left:76.9pt;margin-top:311.1pt;width:42.75pt;height:2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" filled="f" strokecolor="#c00000" strokeweight="2.25pt">
                <v:shadow on="t" color="black" opacity="22937f" origin=",.5" offset="0,.63889mm"/>
              </v:oval>
            </w:pict>
          </mc:Fallback>
        </mc:AlternateContent>
      </w:r>
      <w:r w:rsidR="00FA3642">
        <mc:AlternateContent>
          <mc:Choice Requires="wps">
            <w:drawing>
              <wp:anchor distT="0" distB="0" distL="114300" distR="114300" simplePos="0" relativeHeight="251659264" behindDoc="0" locked="0" layoutInCell="1" allowOverlap="1" wp14:anchorId="7343D8F0" wp14:editId="0CE65911">
                <wp:simplePos x="0" y="0"/>
                <wp:positionH relativeFrom="column">
                  <wp:posOffset>24130</wp:posOffset>
                </wp:positionH>
                <wp:positionV relativeFrom="paragraph">
                  <wp:posOffset>3750945</wp:posOffset>
                </wp:positionV>
                <wp:extent cx="1438275" cy="295275"/>
                <wp:effectExtent l="76200" t="38100" r="28575" b="104775"/>
                <wp:wrapNone/>
                <wp:docPr id="14" name="Ellipse 14"/>
                <wp:cNvGraphicFramePr/>
                <a:graphic xmlns:a="http://schemas.openxmlformats.org/drawingml/2006/main">
                  <a:graphicData uri="http://schemas.microsoft.com/office/word/2010/wordprocessingShape">
                    <wps:wsp>
                      <wps:cNvSpPr/>
                      <wps:spPr>
                        <a:xfrm>
                          <a:off x="0" y="0"/>
                          <a:ext cx="1438275" cy="295275"/>
                        </a:xfrm>
                        <a:prstGeom prst="ellipse">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BE4EBE" id="Ellipse 14" o:spid="_x0000_s1026" style="position:absolute;margin-left:1.9pt;margin-top:295.35pt;width:113.25pt;height:23.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" filled="f" strokecolor="#c00000" strokeweight="2.25pt">
                <v:shadow on="t" color="black" opacity="22937f" origin=",.5" offset="0,.63889mm"/>
              </v:oval>
            </w:pict>
          </mc:Fallback>
        </mc:AlternateContent>
      </w:r>
      <w:r w:rsidR="00FA3642">
        <w:drawing>
          <wp:inline distT="0" distB="0" distL="0" distR="0" wp14:anchorId="7BF3879C" wp14:editId="48A672D8">
            <wp:extent cx="5760720" cy="4524375"/>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524375"/>
                    </a:xfrm>
                    <a:prstGeom prst="rect">
                      <a:avLst/>
                    </a:prstGeom>
                  </pic:spPr>
                </pic:pic>
              </a:graphicData>
            </a:graphic>
          </wp:inline>
        </w:drawing>
      </w:r>
    </w:p>
    <w:p w:rsidR="00FA3642" w:rsidRDefault="00FA3642" w:rsidP="00FA3642">
      <w:pPr>
        <w:pStyle w:val="Beschriftung"/>
      </w:pPr>
      <w:r>
        <w:t xml:space="preserve">Abbildung </w:t>
      </w:r>
      <w:fldSimple w:instr=" SEQ Abbildung \* ARABIC ">
        <w:r w:rsidR="00F561E8">
          <w:rPr>
            <w:noProof/>
          </w:rPr>
          <w:t>8</w:t>
        </w:r>
      </w:fldSimple>
      <w:r>
        <w:t>: Atlasprofil für georeferenzierte Karten laden</w:t>
      </w:r>
    </w:p>
    <w:p w:rsidR="00FA3642" w:rsidRDefault="00DB3F6F" w:rsidP="00080930">
      <w:r>
        <w:t xml:space="preserve">Nachdem die Erstellung des </w:t>
      </w:r>
      <w:proofErr w:type="spellStart"/>
      <w:r>
        <w:t>Tilestores</w:t>
      </w:r>
      <w:proofErr w:type="spellEnd"/>
      <w:r>
        <w:t xml:space="preserve"> abgeschlossen ist (im während des Prozesses angezeigten Fenster wird rechts unten „Status: FINISHED“ angezeigt), kann die erstellte fertige Datei im Ordner</w:t>
      </w:r>
      <w:r w:rsidR="00A1307C">
        <w:t xml:space="preserve"> vo</w:t>
      </w:r>
      <w:r>
        <w:t xml:space="preserve">n Mobile Atlas </w:t>
      </w:r>
      <w:proofErr w:type="spellStart"/>
      <w:r>
        <w:t>Creator</w:t>
      </w:r>
      <w:proofErr w:type="spellEnd"/>
      <w:r>
        <w:t xml:space="preserve"> im Unterordner </w:t>
      </w:r>
      <w:proofErr w:type="spellStart"/>
      <w:r w:rsidRPr="00DB3F6F">
        <w:rPr>
          <w:i/>
        </w:rPr>
        <w:t>atlases</w:t>
      </w:r>
      <w:proofErr w:type="spellEnd"/>
      <w:r w:rsidRPr="00590B03">
        <w:t>\</w:t>
      </w:r>
      <w:proofErr w:type="spellStart"/>
      <w:r w:rsidR="00A1307C">
        <w:rPr>
          <w:i/>
        </w:rPr>
        <w:t>orthofoto</w:t>
      </w:r>
      <w:r w:rsidRPr="00DB3F6F">
        <w:rPr>
          <w:i/>
        </w:rPr>
        <w:t>_aktuellesDatum</w:t>
      </w:r>
      <w:proofErr w:type="spellEnd"/>
      <w:r>
        <w:t xml:space="preserve"> als </w:t>
      </w:r>
      <w:proofErr w:type="spellStart"/>
      <w:r w:rsidR="00A1307C">
        <w:rPr>
          <w:i/>
        </w:rPr>
        <w:t>orthofoto</w:t>
      </w:r>
      <w:r w:rsidRPr="00DB3F6F">
        <w:rPr>
          <w:i/>
        </w:rPr>
        <w:t>.sqlite</w:t>
      </w:r>
      <w:proofErr w:type="spellEnd"/>
      <w:r>
        <w:t xml:space="preserve"> gefunden werden.</w:t>
      </w:r>
    </w:p>
    <w:p w:rsidR="00DB3F6F" w:rsidRDefault="00DB3F6F" w:rsidP="00080930">
      <w:r>
        <w:t xml:space="preserve">Diese Datei wird auf der SD-Karte des Navigationsgerätes als </w:t>
      </w:r>
      <w:proofErr w:type="spellStart"/>
      <w:r w:rsidRPr="00DB3F6F">
        <w:rPr>
          <w:b/>
        </w:rPr>
        <w:t>ego</w:t>
      </w:r>
      <w:proofErr w:type="spellEnd"/>
      <w:r w:rsidRPr="00DB3F6F">
        <w:rPr>
          <w:b/>
        </w:rPr>
        <w:t>/</w:t>
      </w:r>
      <w:proofErr w:type="spellStart"/>
      <w:r w:rsidRPr="00DB3F6F">
        <w:rPr>
          <w:b/>
        </w:rPr>
        <w:t>import</w:t>
      </w:r>
      <w:proofErr w:type="spellEnd"/>
      <w:r w:rsidRPr="00DB3F6F">
        <w:rPr>
          <w:b/>
        </w:rPr>
        <w:t>/</w:t>
      </w:r>
      <w:proofErr w:type="spellStart"/>
      <w:r w:rsidRPr="00DB3F6F">
        <w:rPr>
          <w:b/>
        </w:rPr>
        <w:t>orthofoto.sqlite</w:t>
      </w:r>
      <w:proofErr w:type="spellEnd"/>
      <w:r>
        <w:t xml:space="preserve"> gespeichert</w:t>
      </w:r>
      <w:r w:rsidR="00357B3B">
        <w:t xml:space="preserve"> und überschreibt eine möglicherweise bereits vorhandene amtliche Luftbildaufnahme</w:t>
      </w:r>
      <w:r>
        <w:t>.</w:t>
      </w:r>
    </w:p>
    <w:p w:rsidR="00DB3F6F" w:rsidRDefault="00DB3F6F" w:rsidP="00DB3F6F"/>
    <w:p w:rsidR="0013031E" w:rsidRPr="0013031E" w:rsidRDefault="0013031E" w:rsidP="0013031E">
      <w:pPr>
        <w:pStyle w:val="berschrift1"/>
        <w:sectPr w:rsidR="0013031E" w:rsidRPr="0013031E" w:rsidSect="008972C3">
          <w:footerReference w:type="even" r:id="rId22"/>
          <w:footerReference w:type="default" r:id="rId23"/>
          <w:pgSz w:w="11906" w:h="16838" w:code="9"/>
          <w:pgMar w:top="2268" w:right="1417" w:bottom="1134" w:left="1417" w:header="709" w:footer="680" w:gutter="0"/>
          <w:cols w:space="708"/>
          <w:formProt w:val="0"/>
          <w:docGrid w:linePitch="360"/>
        </w:sectPr>
      </w:pPr>
    </w:p>
    <w:p w:rsidR="0013031E" w:rsidRDefault="0013031E" w:rsidP="0013031E">
      <w:pPr>
        <w:pStyle w:val="berschrift1"/>
      </w:pPr>
      <w:bookmarkStart w:id="24" w:name="_Toc474506093"/>
      <w:r>
        <w:lastRenderedPageBreak/>
        <w:t xml:space="preserve">VORBEREITUNG </w:t>
      </w:r>
      <w:r w:rsidR="004E59A0">
        <w:t>DER</w:t>
      </w:r>
      <w:r>
        <w:t xml:space="preserve"> DATEN</w:t>
      </w:r>
    </w:p>
    <w:p w:rsidR="004E59A0" w:rsidRDefault="004E59A0" w:rsidP="0013031E"/>
    <w:p w:rsidR="00F561E8" w:rsidRDefault="004E59A0" w:rsidP="0013031E">
      <w:r>
        <w:t xml:space="preserve">Zusätzlich zu den Karten </w:t>
      </w:r>
      <w:r w:rsidR="00F561E8">
        <w:t xml:space="preserve">als visuelle Information </w:t>
      </w:r>
      <w:r>
        <w:t xml:space="preserve">sind für EGO auch bestimmte </w:t>
      </w:r>
      <w:r w:rsidR="00F561E8">
        <w:t xml:space="preserve">textuelle </w:t>
      </w:r>
      <w:r>
        <w:t xml:space="preserve">Daten wichtig, die </w:t>
      </w:r>
    </w:p>
    <w:p w:rsidR="00F561E8" w:rsidRDefault="00F561E8" w:rsidP="00F561E8">
      <w:pPr>
        <w:pStyle w:val="Aufzaehlung1"/>
      </w:pPr>
      <w:r>
        <w:t>zum Finden von Adressen,</w:t>
      </w:r>
    </w:p>
    <w:p w:rsidR="0013031E" w:rsidRDefault="004E59A0" w:rsidP="00F561E8">
      <w:pPr>
        <w:pStyle w:val="Aufzaehlung1"/>
      </w:pPr>
      <w:r>
        <w:t>zur Information übe</w:t>
      </w:r>
      <w:r w:rsidR="00F561E8">
        <w:t>r aufnehmende Krankenhäuser und</w:t>
      </w:r>
    </w:p>
    <w:p w:rsidR="00F561E8" w:rsidRDefault="00F561E8" w:rsidP="00F561E8">
      <w:pPr>
        <w:pStyle w:val="Aufzaehlung1"/>
      </w:pPr>
      <w:r>
        <w:t>zur Suche des diensthabenden Arztes im Gebiet</w:t>
      </w:r>
    </w:p>
    <w:p w:rsidR="00F561E8" w:rsidRDefault="00F561E8" w:rsidP="00F561E8">
      <w:r>
        <w:t>dienen. Im Gegensatz zu den Kartendaten müssen diese Texte nach der Vorbereitung noch in die App importiert werden, wo sie für die weitere Benutzung aufbereitet werden. Während die Daten über Krankenhäuser und Ärzte optional sind, müssen Adressinformationen importiert werden, um die vollständige Funktion der App zu gewährleisten.</w:t>
      </w:r>
    </w:p>
    <w:p w:rsidR="00F561E8" w:rsidRDefault="00F561E8" w:rsidP="00F561E8"/>
    <w:p w:rsidR="0007641F" w:rsidRDefault="0007641F" w:rsidP="00F561E8"/>
    <w:p w:rsidR="00F561E8" w:rsidRDefault="00F561E8" w:rsidP="00F561E8">
      <w:pPr>
        <w:pStyle w:val="berschrift2"/>
      </w:pPr>
      <w:r>
        <w:t>Adressdaten vorbereiten</w:t>
      </w:r>
    </w:p>
    <w:p w:rsidR="00F561E8" w:rsidRDefault="00F561E8" w:rsidP="00F561E8"/>
    <w:p w:rsidR="00A37D0A" w:rsidRPr="00F561E8" w:rsidRDefault="00A37D0A" w:rsidP="00F561E8">
      <w:r>
        <w:t>Die Adressdaten werden vom Bundesamt für Eich- und Vermessungswesen gegen Entgelt bezogen</w:t>
      </w:r>
      <w:r>
        <w:rPr>
          <w:rStyle w:val="Funotenzeichen"/>
        </w:rPr>
        <w:footnoteReference w:id="2"/>
      </w:r>
      <w:r>
        <w:t>. Zur Verfügung gestellt wird eine Datei im CSV-Format, deren Name „</w:t>
      </w:r>
      <w:r>
        <w:t>ADRESSE_GESAMT.csv</w:t>
      </w:r>
      <w:r>
        <w:t xml:space="preserve">“ enthält. Diese Datei kann mit Excel geöffnet und bearbeitet werden, es ist allerdings beim Speichern wichtig, dass sie weiterhin im CSV-Format verbleibt. Pro Bezirk wird eine Datei ausgegeben. Soll EGO bezirksübergreifend arbeiten, müssen </w:t>
      </w:r>
      <w:bookmarkStart w:id="25" w:name="_GoBack"/>
      <w:bookmarkEnd w:id="25"/>
    </w:p>
    <w:p w:rsidR="0013031E" w:rsidRDefault="0013031E" w:rsidP="0013031E"/>
    <w:p w:rsidR="0013031E" w:rsidRPr="0013031E" w:rsidRDefault="0013031E" w:rsidP="0013031E">
      <w:pPr>
        <w:pStyle w:val="berschrift1"/>
        <w:sectPr w:rsidR="0013031E" w:rsidRPr="0013031E" w:rsidSect="008972C3">
          <w:footerReference w:type="even" r:id="rId24"/>
          <w:footerReference w:type="default" r:id="rId25"/>
          <w:pgSz w:w="11906" w:h="16838" w:code="9"/>
          <w:pgMar w:top="2268" w:right="1417" w:bottom="1134" w:left="1417" w:header="709" w:footer="680" w:gutter="0"/>
          <w:cols w:space="708"/>
          <w:formProt w:val="0"/>
          <w:docGrid w:linePitch="360"/>
        </w:sectPr>
      </w:pPr>
    </w:p>
    <w:p w:rsidR="00886F39" w:rsidRPr="004079DC" w:rsidRDefault="00CA62BF" w:rsidP="0013031E">
      <w:pPr>
        <w:pStyle w:val="berschrift1"/>
      </w:pPr>
      <w:r w:rsidRPr="0013031E">
        <w:lastRenderedPageBreak/>
        <w:t>ÜBERSCHRIFT</w:t>
      </w:r>
      <w:r w:rsidRPr="004079DC">
        <w:t xml:space="preserve"> 1</w:t>
      </w:r>
      <w:bookmarkEnd w:id="1"/>
      <w:bookmarkEnd w:id="24"/>
    </w:p>
    <w:p w:rsidR="00D348C9" w:rsidRPr="004079DC" w:rsidRDefault="00D348C9" w:rsidP="005177E3"/>
    <w:p w:rsidR="00D348C9" w:rsidRPr="004079DC" w:rsidRDefault="00D348C9" w:rsidP="005177E3">
      <w:r w:rsidRPr="004079DC">
        <w:t xml:space="preserve">Weit hinten, hinter den Wortbergen, fern der Länder </w:t>
      </w:r>
      <w:proofErr w:type="spellStart"/>
      <w:r w:rsidRPr="004079DC">
        <w:t>Vokalien</w:t>
      </w:r>
      <w:proofErr w:type="spellEnd"/>
      <w:r w:rsidRPr="004079DC">
        <w:t xml:space="preserve"> und </w:t>
      </w:r>
      <w:proofErr w:type="spellStart"/>
      <w:r w:rsidRPr="004079DC">
        <w:t>Konsonantien</w:t>
      </w:r>
      <w:proofErr w:type="spellEnd"/>
      <w:r w:rsidRPr="004079DC">
        <w:t xml:space="preserve"> leben die Blindtexte. Abgeschieden wohnen Sie in </w:t>
      </w:r>
      <w:r w:rsidRPr="004079DC">
        <w:rPr>
          <w:b/>
        </w:rPr>
        <w:t>Buchstabhausen</w:t>
      </w:r>
      <w:r w:rsidRPr="004079DC">
        <w:t xml:space="preserve"> an der Küste des Semantik, eines großen Sprachozeans. Ein kleines Bächlein namens Duden fließt durch ihren Ort und versorgt sie mit den nötigen </w:t>
      </w:r>
      <w:proofErr w:type="spellStart"/>
      <w:r w:rsidRPr="004079DC">
        <w:t>Regelialien</w:t>
      </w:r>
      <w:proofErr w:type="spellEnd"/>
      <w:r w:rsidRPr="004079DC">
        <w:t xml:space="preserve">. </w:t>
      </w:r>
    </w:p>
    <w:p w:rsidR="00BA64CC" w:rsidRPr="004079DC" w:rsidRDefault="00BA64CC" w:rsidP="005177E3"/>
    <w:p w:rsidR="00D348C9" w:rsidRPr="004079DC" w:rsidRDefault="00D348C9" w:rsidP="005177E3"/>
    <w:p w:rsidR="00870C6B" w:rsidRPr="00B05D45" w:rsidRDefault="00D348C9" w:rsidP="0056540A">
      <w:pPr>
        <w:pStyle w:val="berschrift2"/>
      </w:pPr>
      <w:bookmarkStart w:id="26" w:name="_Toc474506094"/>
      <w:r w:rsidRPr="00B05D45">
        <w:t>Überschrift 2</w:t>
      </w:r>
      <w:bookmarkEnd w:id="26"/>
    </w:p>
    <w:p w:rsidR="005D23F2" w:rsidRPr="004079DC" w:rsidRDefault="00D348C9" w:rsidP="005177E3">
      <w:r w:rsidRPr="004079DC">
        <w:t xml:space="preserve">Weit hinten, hinter den Wortbergen, fern der Länder </w:t>
      </w:r>
      <w:proofErr w:type="spellStart"/>
      <w:r w:rsidRPr="004079DC">
        <w:t>Vokalien</w:t>
      </w:r>
      <w:proofErr w:type="spellEnd"/>
      <w:r w:rsidRPr="004079DC">
        <w:t xml:space="preserve"> und </w:t>
      </w:r>
      <w:proofErr w:type="spellStart"/>
      <w:r w:rsidRPr="004079DC">
        <w:t>Konsonantien</w:t>
      </w:r>
      <w:proofErr w:type="spellEnd"/>
      <w:r w:rsidRPr="004079DC">
        <w:t xml:space="preserve"> leben die Blindtexte. Abgeschieden wohnen Sie in Buchstabhausen an der Küste des Semantik, eines großen Sprachozeans. </w:t>
      </w:r>
    </w:p>
    <w:p w:rsidR="005D23F2" w:rsidRPr="00800A12" w:rsidRDefault="005D23F2" w:rsidP="005177E3"/>
    <w:p w:rsidR="00500E33" w:rsidRPr="005177E3" w:rsidRDefault="00800A12" w:rsidP="00E13357">
      <w:pPr>
        <w:pStyle w:val="Aufzaehlung1"/>
      </w:pPr>
      <w:r w:rsidRPr="005177E3">
        <w:t>Aufzählung 1</w:t>
      </w:r>
    </w:p>
    <w:p w:rsidR="00800A12" w:rsidRPr="005177E3" w:rsidRDefault="00800A12" w:rsidP="00E13357">
      <w:pPr>
        <w:pStyle w:val="Aufzaehlung2"/>
      </w:pPr>
      <w:r w:rsidRPr="005177E3">
        <w:t>Aufzählung 2</w:t>
      </w:r>
    </w:p>
    <w:p w:rsidR="005D23F2" w:rsidRPr="00800A12" w:rsidRDefault="005D23F2" w:rsidP="005177E3"/>
    <w:p w:rsidR="00D348C9" w:rsidRPr="004079DC" w:rsidRDefault="00D348C9" w:rsidP="005177E3">
      <w:r w:rsidRPr="004079DC">
        <w:t xml:space="preserve">Ein kleines Bächlein namens Duden fließt durch ihren Ort und versorgt sie mit den nötigen </w:t>
      </w:r>
      <w:proofErr w:type="spellStart"/>
      <w:r w:rsidRPr="004079DC">
        <w:t>Regelialien</w:t>
      </w:r>
      <w:proofErr w:type="spellEnd"/>
      <w:r w:rsidRPr="004079DC">
        <w:t xml:space="preserve">. </w:t>
      </w:r>
    </w:p>
    <w:p w:rsidR="00D348C9" w:rsidRPr="004079DC" w:rsidRDefault="00D348C9" w:rsidP="005177E3"/>
    <w:p w:rsidR="00BA64CC" w:rsidRPr="004079DC" w:rsidRDefault="00BA64CC" w:rsidP="005177E3"/>
    <w:p w:rsidR="00870C6B" w:rsidRPr="005177E3" w:rsidRDefault="00D348C9" w:rsidP="005177E3">
      <w:pPr>
        <w:pStyle w:val="berschrift3"/>
        <w:rPr>
          <w:szCs w:val="24"/>
        </w:rPr>
      </w:pPr>
      <w:r w:rsidRPr="005177E3">
        <w:rPr>
          <w:szCs w:val="24"/>
        </w:rPr>
        <w:t>Überschrift 3</w:t>
      </w:r>
    </w:p>
    <w:p w:rsidR="005D23F2" w:rsidRPr="004079DC" w:rsidRDefault="00D348C9" w:rsidP="005177E3">
      <w:r w:rsidRPr="004079DC">
        <w:t xml:space="preserve">Weit hinten, hinter den Wortbergen, fern der Länder </w:t>
      </w:r>
      <w:proofErr w:type="spellStart"/>
      <w:r w:rsidRPr="004079DC">
        <w:t>Vokalien</w:t>
      </w:r>
      <w:proofErr w:type="spellEnd"/>
      <w:r w:rsidRPr="004079DC">
        <w:t xml:space="preserve"> und </w:t>
      </w:r>
      <w:proofErr w:type="spellStart"/>
      <w:r w:rsidRPr="004079DC">
        <w:t>Konsonantien</w:t>
      </w:r>
      <w:proofErr w:type="spellEnd"/>
      <w:r w:rsidRPr="004079DC">
        <w:t xml:space="preserve"> leben die Blindtexte. Abgeschieden wohnen Sie in Buchstabhausen an der Küste des Semantik, eines </w:t>
      </w:r>
      <w:r w:rsidRPr="004079DC">
        <w:rPr>
          <w:b/>
        </w:rPr>
        <w:t>großen Sprachozeans.</w:t>
      </w:r>
      <w:r w:rsidRPr="004079DC">
        <w:t xml:space="preserve"> </w:t>
      </w:r>
    </w:p>
    <w:p w:rsidR="005D23F2" w:rsidRPr="004079DC" w:rsidRDefault="005D23F2" w:rsidP="005177E3"/>
    <w:p w:rsidR="00FB3926" w:rsidRPr="004079DC" w:rsidRDefault="00140FE0" w:rsidP="005177E3">
      <w:pPr>
        <w:pStyle w:val="Nummerierung"/>
      </w:pPr>
      <w:r w:rsidRPr="004079DC">
        <w:t>Beispiel Nummerierung</w:t>
      </w:r>
    </w:p>
    <w:p w:rsidR="003560AE" w:rsidRPr="004079DC" w:rsidRDefault="003560AE" w:rsidP="005177E3">
      <w:pPr>
        <w:pStyle w:val="Nummerierung"/>
      </w:pPr>
      <w:r w:rsidRPr="004079DC">
        <w:t>Beispiel Nummerierung</w:t>
      </w:r>
    </w:p>
    <w:p w:rsidR="003560AE" w:rsidRPr="004079DC" w:rsidRDefault="003560AE" w:rsidP="005177E3">
      <w:pPr>
        <w:pStyle w:val="Nummerierung"/>
      </w:pPr>
      <w:r w:rsidRPr="004079DC">
        <w:t>Beispiel Nummerierung</w:t>
      </w:r>
    </w:p>
    <w:p w:rsidR="003560AE" w:rsidRPr="005177E3" w:rsidRDefault="003560AE" w:rsidP="005177E3"/>
    <w:p w:rsidR="00870C6B" w:rsidRPr="005177E3" w:rsidRDefault="00D348C9" w:rsidP="005177E3">
      <w:r w:rsidRPr="005177E3">
        <w:t xml:space="preserve">Ein kleines Bächlein namens Duden fließt durch ihren Ort und versorgt sie mit den nötigen </w:t>
      </w:r>
      <w:proofErr w:type="spellStart"/>
      <w:r w:rsidRPr="005177E3">
        <w:t>Regelialien</w:t>
      </w:r>
      <w:proofErr w:type="spellEnd"/>
      <w:r w:rsidRPr="005177E3">
        <w:t xml:space="preserve">. Es ist ein </w:t>
      </w:r>
      <w:proofErr w:type="spellStart"/>
      <w:r w:rsidRPr="005177E3">
        <w:t>paradiesmatisches</w:t>
      </w:r>
      <w:proofErr w:type="spellEnd"/>
      <w:r w:rsidRPr="005177E3">
        <w:t xml:space="preserve"> Land, in dem </w:t>
      </w:r>
      <w:proofErr w:type="gramStart"/>
      <w:r w:rsidRPr="005177E3">
        <w:t>einem gebratene</w:t>
      </w:r>
      <w:proofErr w:type="gramEnd"/>
      <w:r w:rsidRPr="005177E3">
        <w:t xml:space="preserve"> Satzteile in den Mund fliegen. </w:t>
      </w:r>
    </w:p>
    <w:p w:rsidR="00D348C9" w:rsidRPr="005177E3" w:rsidRDefault="00D348C9" w:rsidP="005177E3"/>
    <w:p w:rsidR="00BA64CC" w:rsidRPr="005177E3" w:rsidRDefault="00BA64CC" w:rsidP="005177E3"/>
    <w:p w:rsidR="00D348C9" w:rsidRPr="005177E3" w:rsidRDefault="00D348C9" w:rsidP="00FB6E06">
      <w:pPr>
        <w:pStyle w:val="berschrift4"/>
      </w:pPr>
      <w:r w:rsidRPr="005177E3">
        <w:t>Überschrift 4</w:t>
      </w:r>
    </w:p>
    <w:p w:rsidR="00B07D40" w:rsidRDefault="005D23F2" w:rsidP="005177E3">
      <w:r w:rsidRPr="005177E3">
        <w:t xml:space="preserve">Weit hinten, hinter den Wortbergen, fern der Länder </w:t>
      </w:r>
      <w:proofErr w:type="spellStart"/>
      <w:r w:rsidRPr="005177E3">
        <w:t>Vokalien</w:t>
      </w:r>
      <w:proofErr w:type="spellEnd"/>
      <w:r w:rsidRPr="005177E3">
        <w:t xml:space="preserve"> und </w:t>
      </w:r>
      <w:proofErr w:type="spellStart"/>
      <w:r w:rsidRPr="005177E3">
        <w:t>Konsonantien</w:t>
      </w:r>
      <w:proofErr w:type="spellEnd"/>
      <w:r w:rsidRPr="005177E3">
        <w:t xml:space="preserve"> leben die Blindtexte. Abgeschieden wohnen Sie in Buchstabhausen an der Küste des Semantik, eines großen Sprachozeans. Ein kleines Bächlein namens Duden fließt durch ihren Ort und versorgt sie mit den nötigen </w:t>
      </w:r>
      <w:proofErr w:type="spellStart"/>
      <w:r w:rsidRPr="005177E3">
        <w:t>Regelialien</w:t>
      </w:r>
      <w:proofErr w:type="spellEnd"/>
      <w:r w:rsidRPr="005177E3">
        <w:t xml:space="preserve">. </w:t>
      </w:r>
    </w:p>
    <w:p w:rsidR="005D23F2" w:rsidRPr="005177E3" w:rsidRDefault="00B07D40" w:rsidP="005177E3">
      <w:r>
        <w:br w:type="page"/>
      </w:r>
    </w:p>
    <w:p w:rsidR="00B07D40" w:rsidRDefault="00B07D40" w:rsidP="00B07D40">
      <w:r w:rsidRPr="005177E3">
        <w:lastRenderedPageBreak/>
        <w:t xml:space="preserve">Weit hinten, hinter den Wortbergen, fern der Länder </w:t>
      </w:r>
      <w:proofErr w:type="spellStart"/>
      <w:r w:rsidRPr="005177E3">
        <w:t>Vokalien</w:t>
      </w:r>
      <w:proofErr w:type="spellEnd"/>
      <w:r w:rsidRPr="005177E3">
        <w:t xml:space="preserve"> und </w:t>
      </w:r>
      <w:proofErr w:type="spellStart"/>
      <w:r w:rsidRPr="005177E3">
        <w:t>Konsonantien</w:t>
      </w:r>
      <w:proofErr w:type="spellEnd"/>
      <w:r w:rsidRPr="005177E3">
        <w:t xml:space="preserve"> leben die Blindtexte. Abgeschieden wohnen Sie in Buchstabhausen an der Küste des Semantik, eines großen Sprachozeans. Ein kleines Bächlein namens Duden fließt durch ihren Ort und versorgt sie mit den nötigen </w:t>
      </w:r>
      <w:proofErr w:type="spellStart"/>
      <w:r w:rsidRPr="005177E3">
        <w:t>Regelialien</w:t>
      </w:r>
      <w:proofErr w:type="spellEnd"/>
      <w:r w:rsidRPr="005177E3">
        <w:t xml:space="preserve">. </w:t>
      </w:r>
    </w:p>
    <w:p w:rsidR="00FE377A" w:rsidRPr="005177E3" w:rsidRDefault="00FE377A" w:rsidP="005177E3"/>
    <w:p w:rsidR="00762B5E" w:rsidRPr="005177E3" w:rsidRDefault="00762B5E" w:rsidP="005177E3"/>
    <w:tbl>
      <w:tblPr>
        <w:tblW w:w="8643" w:type="dxa"/>
        <w:tblBorders>
          <w:insideH w:val="single" w:sz="4" w:space="0" w:color="B70E0C"/>
          <w:insideV w:val="single" w:sz="4" w:space="0" w:color="B70E0C"/>
        </w:tblBorders>
        <w:tblLook w:val="04A0" w:firstRow="1" w:lastRow="0" w:firstColumn="1" w:lastColumn="0" w:noHBand="0" w:noVBand="1"/>
      </w:tblPr>
      <w:tblGrid>
        <w:gridCol w:w="2160"/>
        <w:gridCol w:w="2161"/>
        <w:gridCol w:w="2161"/>
        <w:gridCol w:w="2161"/>
      </w:tblGrid>
      <w:tr w:rsidR="00FE377A" w:rsidRPr="005177E3" w:rsidTr="00E211C9">
        <w:trPr>
          <w:trHeight w:val="324"/>
        </w:trPr>
        <w:tc>
          <w:tcPr>
            <w:tcW w:w="2160" w:type="dxa"/>
          </w:tcPr>
          <w:p w:rsidR="00FE377A" w:rsidRPr="005177E3" w:rsidRDefault="00FE377A" w:rsidP="005177E3">
            <w:pPr>
              <w:rPr>
                <w:b/>
                <w:color w:val="AF9B00"/>
              </w:rPr>
            </w:pPr>
          </w:p>
        </w:tc>
        <w:tc>
          <w:tcPr>
            <w:tcW w:w="2161" w:type="dxa"/>
          </w:tcPr>
          <w:p w:rsidR="00FE377A" w:rsidRPr="005177E3" w:rsidRDefault="00762B5E" w:rsidP="005177E3">
            <w:pPr>
              <w:rPr>
                <w:rFonts w:ascii="Dunant Medium" w:hAnsi="Dunant Medium"/>
                <w:color w:val="B70E0C"/>
              </w:rPr>
            </w:pPr>
            <w:r w:rsidRPr="005177E3">
              <w:rPr>
                <w:rFonts w:ascii="Dunant Medium" w:hAnsi="Dunant Medium"/>
                <w:color w:val="B70E0C"/>
              </w:rPr>
              <w:t>Spalte 1</w:t>
            </w:r>
          </w:p>
        </w:tc>
        <w:tc>
          <w:tcPr>
            <w:tcW w:w="2161" w:type="dxa"/>
          </w:tcPr>
          <w:p w:rsidR="00FE377A" w:rsidRPr="005177E3" w:rsidRDefault="00762B5E" w:rsidP="005177E3">
            <w:pPr>
              <w:rPr>
                <w:rFonts w:ascii="Dunant Medium" w:hAnsi="Dunant Medium"/>
                <w:color w:val="B70E0C"/>
              </w:rPr>
            </w:pPr>
            <w:r w:rsidRPr="005177E3">
              <w:rPr>
                <w:rFonts w:ascii="Dunant Medium" w:hAnsi="Dunant Medium"/>
                <w:color w:val="B70E0C"/>
              </w:rPr>
              <w:t xml:space="preserve">Spalte 2 </w:t>
            </w:r>
          </w:p>
        </w:tc>
        <w:tc>
          <w:tcPr>
            <w:tcW w:w="2161" w:type="dxa"/>
          </w:tcPr>
          <w:p w:rsidR="00FE377A" w:rsidRPr="005177E3" w:rsidRDefault="00762B5E" w:rsidP="005177E3">
            <w:pPr>
              <w:rPr>
                <w:rFonts w:ascii="Dunant Medium" w:hAnsi="Dunant Medium"/>
                <w:color w:val="B70E0C"/>
              </w:rPr>
            </w:pPr>
            <w:r w:rsidRPr="005177E3">
              <w:rPr>
                <w:rFonts w:ascii="Dunant Medium" w:hAnsi="Dunant Medium"/>
                <w:color w:val="B70E0C"/>
              </w:rPr>
              <w:t>Spalte 3</w:t>
            </w:r>
          </w:p>
        </w:tc>
      </w:tr>
      <w:tr w:rsidR="00FE377A" w:rsidRPr="005177E3" w:rsidTr="00E211C9">
        <w:tc>
          <w:tcPr>
            <w:tcW w:w="2160" w:type="dxa"/>
          </w:tcPr>
          <w:p w:rsidR="00FE377A" w:rsidRPr="005177E3" w:rsidRDefault="00762B5E" w:rsidP="005177E3">
            <w:r w:rsidRPr="005177E3">
              <w:t>Zeile 1</w:t>
            </w:r>
          </w:p>
        </w:tc>
        <w:tc>
          <w:tcPr>
            <w:tcW w:w="2161" w:type="dxa"/>
          </w:tcPr>
          <w:p w:rsidR="00FE377A" w:rsidRPr="005177E3" w:rsidRDefault="00762B5E" w:rsidP="005177E3">
            <w:r w:rsidRPr="005177E3">
              <w:t>Zelle 1.1.</w:t>
            </w:r>
          </w:p>
        </w:tc>
        <w:tc>
          <w:tcPr>
            <w:tcW w:w="2161" w:type="dxa"/>
          </w:tcPr>
          <w:p w:rsidR="00FE377A" w:rsidRPr="005177E3" w:rsidRDefault="00762B5E" w:rsidP="005177E3">
            <w:r w:rsidRPr="005177E3">
              <w:t>Zelle 1.2.</w:t>
            </w:r>
          </w:p>
        </w:tc>
        <w:tc>
          <w:tcPr>
            <w:tcW w:w="2161" w:type="dxa"/>
          </w:tcPr>
          <w:p w:rsidR="00FE377A" w:rsidRPr="005177E3" w:rsidRDefault="00762B5E" w:rsidP="005177E3">
            <w:r w:rsidRPr="005177E3">
              <w:t>Zelle 1.3.</w:t>
            </w:r>
          </w:p>
        </w:tc>
      </w:tr>
      <w:tr w:rsidR="00FE377A" w:rsidRPr="005177E3" w:rsidTr="00E211C9">
        <w:tc>
          <w:tcPr>
            <w:tcW w:w="2160" w:type="dxa"/>
          </w:tcPr>
          <w:p w:rsidR="00FE377A" w:rsidRPr="005177E3" w:rsidRDefault="00762B5E" w:rsidP="005177E3">
            <w:r w:rsidRPr="005177E3">
              <w:t>Zeile 2</w:t>
            </w:r>
          </w:p>
        </w:tc>
        <w:tc>
          <w:tcPr>
            <w:tcW w:w="2161" w:type="dxa"/>
          </w:tcPr>
          <w:p w:rsidR="00FE377A" w:rsidRPr="005177E3" w:rsidRDefault="00762B5E" w:rsidP="005177E3">
            <w:r w:rsidRPr="005177E3">
              <w:t>Zelle 2.1.</w:t>
            </w:r>
          </w:p>
        </w:tc>
        <w:tc>
          <w:tcPr>
            <w:tcW w:w="2161" w:type="dxa"/>
          </w:tcPr>
          <w:p w:rsidR="00FE377A" w:rsidRPr="005177E3" w:rsidRDefault="00762B5E" w:rsidP="005177E3">
            <w:r w:rsidRPr="005177E3">
              <w:t>Zelle 2.2.</w:t>
            </w:r>
          </w:p>
        </w:tc>
        <w:tc>
          <w:tcPr>
            <w:tcW w:w="2161" w:type="dxa"/>
          </w:tcPr>
          <w:p w:rsidR="00FE377A" w:rsidRPr="005177E3" w:rsidRDefault="00762B5E" w:rsidP="005177E3">
            <w:r w:rsidRPr="005177E3">
              <w:t>Zelle 2.3.</w:t>
            </w:r>
          </w:p>
        </w:tc>
      </w:tr>
      <w:tr w:rsidR="00762B5E" w:rsidRPr="005177E3" w:rsidTr="00E211C9">
        <w:tc>
          <w:tcPr>
            <w:tcW w:w="2160" w:type="dxa"/>
          </w:tcPr>
          <w:p w:rsidR="00762B5E" w:rsidRPr="005177E3" w:rsidRDefault="00762B5E" w:rsidP="005177E3">
            <w:pPr>
              <w:rPr>
                <w:rFonts w:ascii="Dunant Medium" w:hAnsi="Dunant Medium"/>
              </w:rPr>
            </w:pPr>
            <w:r w:rsidRPr="005177E3">
              <w:rPr>
                <w:rFonts w:ascii="Dunant Medium" w:hAnsi="Dunant Medium"/>
              </w:rPr>
              <w:t>Summe</w:t>
            </w:r>
          </w:p>
        </w:tc>
        <w:tc>
          <w:tcPr>
            <w:tcW w:w="2161" w:type="dxa"/>
          </w:tcPr>
          <w:p w:rsidR="00762B5E" w:rsidRPr="005177E3" w:rsidRDefault="00762B5E" w:rsidP="005177E3">
            <w:pPr>
              <w:rPr>
                <w:rFonts w:ascii="Dunant Medium" w:hAnsi="Dunant Medium"/>
              </w:rPr>
            </w:pPr>
            <w:r w:rsidRPr="005177E3">
              <w:rPr>
                <w:rFonts w:ascii="Dunant Medium" w:hAnsi="Dunant Medium"/>
              </w:rPr>
              <w:t>Summe 1</w:t>
            </w:r>
          </w:p>
        </w:tc>
        <w:tc>
          <w:tcPr>
            <w:tcW w:w="2161" w:type="dxa"/>
          </w:tcPr>
          <w:p w:rsidR="00762B5E" w:rsidRPr="005177E3" w:rsidRDefault="00762B5E" w:rsidP="005177E3">
            <w:pPr>
              <w:rPr>
                <w:rFonts w:ascii="Dunant Medium" w:hAnsi="Dunant Medium"/>
              </w:rPr>
            </w:pPr>
            <w:r w:rsidRPr="005177E3">
              <w:rPr>
                <w:rFonts w:ascii="Dunant Medium" w:hAnsi="Dunant Medium"/>
              </w:rPr>
              <w:t xml:space="preserve">Summe 2 </w:t>
            </w:r>
          </w:p>
        </w:tc>
        <w:tc>
          <w:tcPr>
            <w:tcW w:w="2161" w:type="dxa"/>
          </w:tcPr>
          <w:p w:rsidR="00762B5E" w:rsidRPr="005177E3" w:rsidRDefault="00762B5E" w:rsidP="005177E3">
            <w:pPr>
              <w:rPr>
                <w:rFonts w:ascii="Dunant Medium" w:hAnsi="Dunant Medium"/>
              </w:rPr>
            </w:pPr>
            <w:r w:rsidRPr="005177E3">
              <w:rPr>
                <w:rFonts w:ascii="Dunant Medium" w:hAnsi="Dunant Medium"/>
              </w:rPr>
              <w:t>Summe 3</w:t>
            </w:r>
          </w:p>
        </w:tc>
      </w:tr>
    </w:tbl>
    <w:p w:rsidR="00FE377A" w:rsidRPr="005177E3" w:rsidRDefault="00FE377A" w:rsidP="005177E3">
      <w:pPr>
        <w:rPr>
          <w:rFonts w:ascii="Dunant Medium" w:hAnsi="Dunant Medium"/>
        </w:rPr>
      </w:pPr>
    </w:p>
    <w:p w:rsidR="005177E3" w:rsidRPr="00D56B9F" w:rsidRDefault="005177E3" w:rsidP="00D56B9F">
      <w:pPr>
        <w:rPr>
          <w:rStyle w:val="SchwacheHervorhebung"/>
          <w:rFonts w:ascii="Dunant Medium" w:hAnsi="Dunant Medium"/>
          <w:i w:val="0"/>
          <w:iCs w:val="0"/>
          <w:color w:val="auto"/>
        </w:rPr>
      </w:pPr>
    </w:p>
    <w:sectPr w:rsidR="005177E3" w:rsidRPr="00D56B9F" w:rsidSect="008972C3">
      <w:pgSz w:w="11906" w:h="16838" w:code="9"/>
      <w:pgMar w:top="2268" w:right="1417" w:bottom="1134" w:left="1417" w:header="709" w:footer="680" w:gutter="0"/>
      <w:cols w:space="708"/>
      <w:formProt w:val="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34D5" w:rsidRDefault="00E534D5" w:rsidP="00E15A29">
      <w:r>
        <w:separator/>
      </w:r>
    </w:p>
    <w:p w:rsidR="00E534D5" w:rsidRDefault="00E534D5"/>
  </w:endnote>
  <w:endnote w:type="continuationSeparator" w:id="0">
    <w:p w:rsidR="00E534D5" w:rsidRDefault="00E534D5" w:rsidP="00E15A29">
      <w:r>
        <w:continuationSeparator/>
      </w:r>
    </w:p>
    <w:p w:rsidR="00E534D5" w:rsidRDefault="00E534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embedRegular r:id="rId1" w:fontKey="{7269F165-0450-47A2-AF94-81003D8C6614}"/>
    <w:embedBold r:id="rId2" w:fontKey="{ADF10AF9-2490-4AE0-801C-ED77E7B1880D}"/>
    <w:embedItalic r:id="rId3" w:fontKey="{26D8E3B2-073A-41B7-9DDD-02406B99E669}"/>
  </w:font>
  <w:font w:name="Dunant">
    <w:panose1 w:val="00000000000000000000"/>
    <w:charset w:val="00"/>
    <w:family w:val="swiss"/>
    <w:notTrueType/>
    <w:pitch w:val="variable"/>
    <w:sig w:usb0="00000007" w:usb1="00000000" w:usb2="00000000" w:usb3="00000000" w:csb0="00000093" w:csb1="00000000"/>
  </w:font>
  <w:font w:name="Dunant Medium">
    <w:altName w:val="Arial"/>
    <w:panose1 w:val="00000000000000000000"/>
    <w:charset w:val="00"/>
    <w:family w:val="swiss"/>
    <w:notTrueType/>
    <w:pitch w:val="variable"/>
    <w:sig w:usb0="00000007" w:usb1="00000000" w:usb2="00000000" w:usb3="00000000" w:csb0="00000093" w:csb1="00000000"/>
  </w:font>
  <w:font w:name="Georgia">
    <w:panose1 w:val="02040502050405020303"/>
    <w:charset w:val="00"/>
    <w:family w:val="roman"/>
    <w:pitch w:val="variable"/>
    <w:sig w:usb0="00000287" w:usb1="00000000" w:usb2="00000000" w:usb3="00000000" w:csb0="0000009F" w:csb1="00000000"/>
    <w:embedRegular r:id="rId4" w:fontKey="{F71EBE5A-B402-49BA-8097-2F3498E2582F}"/>
    <w:embedItalic r:id="rId5" w:fontKey="{CA4F879B-FB59-48EA-9542-58C2CB08AEAB}"/>
  </w:font>
  <w:font w:name="Cambria">
    <w:panose1 w:val="02040503050406030204"/>
    <w:charset w:val="00"/>
    <w:family w:val="roman"/>
    <w:pitch w:val="variable"/>
    <w:sig w:usb0="E00002FF" w:usb1="400004FF" w:usb2="00000000" w:usb3="00000000" w:csb0="0000019F" w:csb1="00000000"/>
    <w:embedRegular r:id="rId6" w:fontKey="{E2076A99-C426-44F0-8195-0A061DD52492}"/>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embedRegular r:id="rId7" w:fontKey="{7FD89683-CCE0-43C7-908D-F997FB145E2D}"/>
  </w:font>
  <w:font w:name="Dunant Light">
    <w:altName w:val="Arial"/>
    <w:panose1 w:val="00000000000000000000"/>
    <w:charset w:val="00"/>
    <w:family w:val="swiss"/>
    <w:notTrueType/>
    <w:pitch w:val="variable"/>
    <w:sig w:usb0="00000007" w:usb1="00000000" w:usb2="00000000" w:usb3="00000000" w:csb0="00000093" w:csb1="00000000"/>
  </w:font>
  <w:font w:name="Cambria Math">
    <w:panose1 w:val="02040503050406030204"/>
    <w:charset w:val="00"/>
    <w:family w:val="roman"/>
    <w:pitch w:val="variable"/>
    <w:sig w:usb0="E00002FF" w:usb1="420024FF" w:usb2="00000000" w:usb3="00000000" w:csb0="0000019F" w:csb1="00000000"/>
    <w:embedBold r:id="rId8" w:fontKey="{BBF2BFBC-5B23-48AC-903F-6B685B42C9B9}"/>
  </w:font>
  <w:font w:name="Calibri">
    <w:panose1 w:val="020F0502020204030204"/>
    <w:charset w:val="00"/>
    <w:family w:val="swiss"/>
    <w:pitch w:val="variable"/>
    <w:sig w:usb0="E0002AFF" w:usb1="C000247B" w:usb2="00000009" w:usb3="00000000" w:csb0="000001FF" w:csb1="00000000"/>
    <w:embedRegular r:id="rId9" w:fontKey="{749E7BEC-C32E-43C7-AD3A-24736154E4E2}"/>
    <w:embedBold r:id="rId10" w:fontKey="{8C26B4D4-A1A9-4A1E-98EE-29DEA88C0AB3}"/>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6B9F" w:rsidRPr="002B4338" w:rsidRDefault="00D85E67" w:rsidP="00D74E0E">
    <w:pPr>
      <w:ind w:left="-426" w:right="-711"/>
      <w:rPr>
        <w:b/>
        <w:color w:val="FFFFFF"/>
      </w:rPr>
    </w:pPr>
    <w:r>
      <w:rPr>
        <w:noProof/>
        <w:lang w:val="de-AT" w:eastAsia="de-AT"/>
      </w:rPr>
      <mc:AlternateContent>
        <mc:Choice Requires="wps">
          <w:drawing>
            <wp:anchor distT="0" distB="0" distL="114300" distR="114300" simplePos="0" relativeHeight="251659264" behindDoc="1" locked="0" layoutInCell="1" allowOverlap="1">
              <wp:simplePos x="0" y="0"/>
              <wp:positionH relativeFrom="column">
                <wp:posOffset>-570230</wp:posOffset>
              </wp:positionH>
              <wp:positionV relativeFrom="paragraph">
                <wp:posOffset>-10795</wp:posOffset>
              </wp:positionV>
              <wp:extent cx="539750" cy="179705"/>
              <wp:effectExtent l="1270" t="1905" r="5080" b="0"/>
              <wp:wrapNone/>
              <wp:docPr id="3"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179705"/>
                      </a:xfrm>
                      <a:prstGeom prst="rect">
                        <a:avLst/>
                      </a:prstGeom>
                      <a:solidFill>
                        <a:srgbClr val="B70E0C"/>
                      </a:soli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B70E0C"/>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B4F2423" id="Rectangle 15" o:spid="_x0000_s1026" style="position:absolute;margin-left:-44.9pt;margin-top:-.85pt;width:42.5pt;height:14.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" fillcolor="#b70e0c" stroked="f"/>
          </w:pict>
        </mc:Fallback>
      </mc:AlternateContent>
    </w:r>
    <w:r w:rsidR="00D56B9F" w:rsidRPr="00933A04">
      <w:rPr>
        <w:b/>
        <w:color w:val="FFFFFF"/>
      </w:rPr>
      <w:fldChar w:fldCharType="begin"/>
    </w:r>
    <w:r w:rsidR="00D56B9F" w:rsidRPr="00933A04">
      <w:rPr>
        <w:b/>
        <w:color w:val="FFFFFF"/>
      </w:rPr>
      <w:instrText xml:space="preserve"> </w:instrText>
    </w:r>
    <w:r w:rsidR="007D56B2">
      <w:rPr>
        <w:b/>
        <w:color w:val="FFFFFF"/>
      </w:rPr>
      <w:instrText>PAGE</w:instrText>
    </w:r>
    <w:r w:rsidR="00D56B9F" w:rsidRPr="00933A04">
      <w:rPr>
        <w:b/>
        <w:color w:val="FFFFFF"/>
      </w:rPr>
      <w:instrText xml:space="preserve">  </w:instrText>
    </w:r>
    <w:r w:rsidR="00D56B9F" w:rsidRPr="00933A04">
      <w:rPr>
        <w:b/>
        <w:color w:val="FFFFFF"/>
      </w:rPr>
      <w:fldChar w:fldCharType="separate"/>
    </w:r>
    <w:r w:rsidR="00A37D0A">
      <w:rPr>
        <w:b/>
        <w:noProof/>
        <w:color w:val="FFFFFF"/>
      </w:rPr>
      <w:t>4</w:t>
    </w:r>
    <w:r w:rsidR="00D56B9F" w:rsidRPr="00933A04">
      <w:rPr>
        <w:b/>
        <w:color w:val="FFFFFF"/>
      </w:rPr>
      <w:fldChar w:fldCharType="end"/>
    </w:r>
    <w:r w:rsidR="00D56B9F">
      <w:rPr>
        <w:b/>
        <w:color w:val="FFFFFF"/>
      </w:rPr>
      <w:tab/>
    </w:r>
    <w:r w:rsidR="00204575">
      <w:rPr>
        <w:b/>
        <w:sz w:val="16"/>
        <w:szCs w:val="16"/>
      </w:rPr>
      <w:t>KAPITEL 0</w:t>
    </w:r>
    <w:r w:rsidR="00D56B9F" w:rsidRPr="002B4338">
      <w:rPr>
        <w:b/>
        <w:sz w:val="16"/>
        <w:szCs w:val="16"/>
      </w:rPr>
      <w:t xml:space="preserve"> | </w:t>
    </w:r>
    <w:r w:rsidR="00204575">
      <w:rPr>
        <w:rFonts w:ascii="Dunant Light" w:hAnsi="Dunant Light"/>
        <w:sz w:val="16"/>
        <w:szCs w:val="16"/>
      </w:rPr>
      <w:t>INHALTSVERZEICHNIS</w:t>
    </w:r>
    <w:r w:rsidR="00D56B9F" w:rsidRPr="002B4338">
      <w:rPr>
        <w:rFonts w:ascii="Dunant Light" w:hAnsi="Dunant Light"/>
        <w:color w:val="FFFFFF"/>
      </w:rPr>
      <w:tab/>
    </w:r>
  </w:p>
  <w:p w:rsidR="005177E3" w:rsidRPr="002B4338" w:rsidRDefault="005177E3" w:rsidP="00D56B9F">
    <w:pPr>
      <w:ind w:right="-711"/>
      <w:rPr>
        <w:b/>
        <w:color w:val="FFFFFF"/>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7E3" w:rsidRDefault="00D85E67">
    <w:pPr>
      <w:pStyle w:val="Fuzeile"/>
    </w:pPr>
    <w:r>
      <w:rPr>
        <w:noProof/>
        <w:lang w:val="de-AT" w:eastAsia="de-AT"/>
      </w:rPr>
      <mc:AlternateContent>
        <mc:Choice Requires="wps">
          <w:drawing>
            <wp:anchor distT="0" distB="0" distL="114300" distR="114300" simplePos="0" relativeHeight="251661312" behindDoc="0" locked="0" layoutInCell="1" allowOverlap="1">
              <wp:simplePos x="0" y="0"/>
              <wp:positionH relativeFrom="column">
                <wp:posOffset>-502285</wp:posOffset>
              </wp:positionH>
              <wp:positionV relativeFrom="paragraph">
                <wp:posOffset>-97790</wp:posOffset>
              </wp:positionV>
              <wp:extent cx="6908800" cy="342900"/>
              <wp:effectExtent l="5715" t="3810" r="0" b="0"/>
              <wp:wrapThrough wrapText="bothSides">
                <wp:wrapPolygon edited="0">
                  <wp:start x="0" y="0"/>
                  <wp:lineTo x="21600" y="0"/>
                  <wp:lineTo x="21600" y="21600"/>
                  <wp:lineTo x="0" y="21600"/>
                  <wp:lineTo x="0" y="0"/>
                </wp:wrapPolygon>
              </wp:wrapThrough>
              <wp:docPr id="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0" cy="3429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795CDB" w:rsidRPr="009231E5" w:rsidRDefault="00EB347F" w:rsidP="00795CDB">
                          <w:pPr>
                            <w:rPr>
                              <w:rFonts w:cs="Arial"/>
                              <w:b/>
                              <w:color w:val="FFFFFF"/>
                              <w:sz w:val="14"/>
                              <w:szCs w:val="14"/>
                            </w:rPr>
                          </w:pPr>
                          <w:r>
                            <w:rPr>
                              <w:rFonts w:cs="Arial"/>
                              <w:b/>
                              <w:color w:val="FFFFFF"/>
                              <w:sz w:val="14"/>
                              <w:szCs w:val="14"/>
                            </w:rPr>
                            <w:t>ROTES KREUZ ST. VEIT IM MÜHLKREIS</w:t>
                          </w:r>
                          <w:r w:rsidR="00795CDB" w:rsidRPr="00241973">
                            <w:rPr>
                              <w:rFonts w:cs="Arial"/>
                              <w:b/>
                              <w:color w:val="FFFFFF"/>
                              <w:sz w:val="14"/>
                              <w:szCs w:val="14"/>
                            </w:rPr>
                            <w:t xml:space="preserve"> | </w:t>
                          </w:r>
                          <w:r>
                            <w:rPr>
                              <w:rFonts w:cs="Arial"/>
                              <w:b/>
                              <w:color w:val="FFFFFF"/>
                              <w:sz w:val="14"/>
                              <w:szCs w:val="14"/>
                            </w:rPr>
                            <w:t>EGO</w:t>
                          </w:r>
                          <w:r w:rsidR="00795CDB" w:rsidRPr="00241973">
                            <w:rPr>
                              <w:rFonts w:cs="Arial"/>
                              <w:b/>
                              <w:color w:val="FFFFFF"/>
                              <w:sz w:val="14"/>
                              <w:szCs w:val="14"/>
                            </w:rPr>
                            <w:t xml:space="preserve"> | WWW.ROTESKREUZ.A</w:t>
                          </w:r>
                          <w:r w:rsidR="00795CDB">
                            <w:rPr>
                              <w:rFonts w:cs="Arial"/>
                              <w:b/>
                              <w:color w:val="FFFFFF"/>
                              <w:sz w:val="14"/>
                              <w:szCs w:val="14"/>
                            </w:rPr>
                            <w:t>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left:0;text-align:left;margin-left:-39.55pt;margin-top:-7.7pt;width:544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" filled="f" stroked="f">
              <v:textbox inset=",7.2pt,,7.2pt">
                <w:txbxContent>
                  <w:p w:rsidR="00795CDB" w:rsidRPr="009231E5" w:rsidRDefault="00EB347F" w:rsidP="00795CDB">
                    <w:pPr>
                      <w:rPr>
                        <w:rFonts w:cs="Arial"/>
                        <w:b/>
                        <w:color w:val="FFFFFF"/>
                        <w:sz w:val="14"/>
                        <w:szCs w:val="14"/>
                      </w:rPr>
                    </w:pPr>
                    <w:r>
                      <w:rPr>
                        <w:rFonts w:cs="Arial"/>
                        <w:b/>
                        <w:color w:val="FFFFFF"/>
                        <w:sz w:val="14"/>
                        <w:szCs w:val="14"/>
                      </w:rPr>
                      <w:t>ROTES KREUZ ST. VEIT IM MÜHLKREIS</w:t>
                    </w:r>
                    <w:r w:rsidR="00795CDB" w:rsidRPr="00241973">
                      <w:rPr>
                        <w:rFonts w:cs="Arial"/>
                        <w:b/>
                        <w:color w:val="FFFFFF"/>
                        <w:sz w:val="14"/>
                        <w:szCs w:val="14"/>
                      </w:rPr>
                      <w:t xml:space="preserve"> | </w:t>
                    </w:r>
                    <w:r>
                      <w:rPr>
                        <w:rFonts w:cs="Arial"/>
                        <w:b/>
                        <w:color w:val="FFFFFF"/>
                        <w:sz w:val="14"/>
                        <w:szCs w:val="14"/>
                      </w:rPr>
                      <w:t>EGO</w:t>
                    </w:r>
                    <w:r w:rsidR="00795CDB" w:rsidRPr="00241973">
                      <w:rPr>
                        <w:rFonts w:cs="Arial"/>
                        <w:b/>
                        <w:color w:val="FFFFFF"/>
                        <w:sz w:val="14"/>
                        <w:szCs w:val="14"/>
                      </w:rPr>
                      <w:t xml:space="preserve"> | WWW.ROTESKREUZ.A</w:t>
                    </w:r>
                    <w:r w:rsidR="00795CDB">
                      <w:rPr>
                        <w:rFonts w:cs="Arial"/>
                        <w:b/>
                        <w:color w:val="FFFFFF"/>
                        <w:sz w:val="14"/>
                        <w:szCs w:val="14"/>
                      </w:rPr>
                      <w:t>T</w:t>
                    </w:r>
                  </w:p>
                </w:txbxContent>
              </v:textbox>
              <w10:wrap type="through"/>
            </v:shape>
          </w:pict>
        </mc:Fallback>
      </mc:AlternateContent>
    </w:r>
    <w:r>
      <w:rPr>
        <w:noProof/>
        <w:lang w:val="de-AT" w:eastAsia="de-AT"/>
      </w:rPr>
      <mc:AlternateContent>
        <mc:Choice Requires="wpg">
          <w:drawing>
            <wp:anchor distT="0" distB="0" distL="114300" distR="114300" simplePos="0" relativeHeight="251655168" behindDoc="0" locked="0" layoutInCell="1" allowOverlap="1">
              <wp:simplePos x="0" y="0"/>
              <wp:positionH relativeFrom="column">
                <wp:posOffset>-553085</wp:posOffset>
              </wp:positionH>
              <wp:positionV relativeFrom="paragraph">
                <wp:posOffset>-1737995</wp:posOffset>
              </wp:positionV>
              <wp:extent cx="6841490" cy="1979930"/>
              <wp:effectExtent l="0" t="0" r="0" b="1270"/>
              <wp:wrapThrough wrapText="bothSides">
                <wp:wrapPolygon edited="0">
                  <wp:start x="0" y="0"/>
                  <wp:lineTo x="0" y="21337"/>
                  <wp:lineTo x="21492" y="21337"/>
                  <wp:lineTo x="21492" y="0"/>
                  <wp:lineTo x="0" y="0"/>
                </wp:wrapPolygon>
              </wp:wrapThrough>
              <wp:docPr id="4" name="Gruppierung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1490" cy="1979930"/>
                        <a:chOff x="545" y="13149"/>
                        <a:chExt cx="10774" cy="3118"/>
                      </a:xfrm>
                    </wpg:grpSpPr>
                    <wps:wsp>
                      <wps:cNvPr id="5" name="Rechteck 1"/>
                      <wps:cNvSpPr>
                        <a:spLocks noChangeArrowheads="1"/>
                      </wps:cNvSpPr>
                      <wps:spPr bwMode="auto">
                        <a:xfrm>
                          <a:off x="547" y="13149"/>
                          <a:ext cx="10772" cy="3118"/>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6" name="Rechteck 1"/>
                      <wps:cNvSpPr>
                        <a:spLocks noChangeArrowheads="1"/>
                      </wps:cNvSpPr>
                      <wps:spPr bwMode="auto">
                        <a:xfrm>
                          <a:off x="545" y="15925"/>
                          <a:ext cx="10772" cy="340"/>
                        </a:xfrm>
                        <a:prstGeom prst="rect">
                          <a:avLst/>
                        </a:prstGeom>
                        <a:solidFill>
                          <a:srgbClr val="B70E0C"/>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pic:pic xmlns:pic="http://schemas.openxmlformats.org/drawingml/2006/picture">
                      <pic:nvPicPr>
                        <pic:cNvPr id="7" name="Picture 4" descr="OERK_ueberreg_1z_slogan_unten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7477" y="13853"/>
                          <a:ext cx="3572" cy="198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36DCEED" id="Gruppierung 4" o:spid="_x0000_s1026" style="position:absolute;margin-left:-43.55pt;margin-top:-136.85pt;width:538.7pt;height:155.9pt;z-index:251655168" coordorigin="545,13149" coordsize="10774,31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9D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f/0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f/1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V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9b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f/19/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Q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f/0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9T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1d/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W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Vef82H/t3L8uv/ES5H/3aUvuP/dX/p3e7f8A&#10;NA/8eXrL/wC4H/4mT7e/9LWP/q1L183X3zn6+z3r3v3Xuve/de697917r3v3Xuve/de697917r3v&#10;3Xuve/de6s5/k1f9vMvil/4du7f/AH2Oc9yX7O/9PK2r/mpJ/wBWZOsIP7yH/wAQl5+/55LT/u52&#10;XX0XffQ3r44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9f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V5/zYf+3c&#10;vy6/8RLkf/dpS+4/91f+nd7t/wA0D/x5esv/ALgf/iZPt7/0tY/+rUvXzdffOfr7Peve/de69791&#10;7r3v3Xuve/de697917r3v3Xuve/de697917qzn+TV/28y+KX/h27t/8AfY5z3Jfs7/08rav+akn/&#10;AFZk6wg/vIf/ABCXn7/nktP+7nZdfRd99Devji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0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Xn/Nh/7dy/Lr/xEuR/92lL7j/3V/6d3u3/ADQP/Hl6y/8AuB/+Jk+3v/S1&#10;j/6tS9fN1985+vs9697917r3v3Xuve/de697917r3v3Xuve/de697917r3v3XurOf5NX/bzL4pf+&#10;Hbu3/wB9jnPcl+zv/Tytq/5qSf8AVmTrCD+8h/8AEJefv+eS0/7udl19F330N6+OL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R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Vef82H/t3L8uv/ES5H/3aUvuP/dX/p3e&#10;7f8ANA/8eXrL/wC4H/4mT7e/9LWP/q1L183X3zn6+z3r3v3Xuve/de697917r3v3Xuve/de69791&#10;7r3v3Xuve/de6s5/k1f9vMvil/4du7f/AH2Oc9yX7O/9PK2r/mpJ/wBWZOsIP7yH/wAQl5+/55LT&#10;/u52XX0XffQ3r44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V5/zY&#10;f+3cvy6/8RLkf/dpS+4/91f+nd7t/wA0D/x5esv/ALgf/iZPt7/0tY/+rUvXzdffOfr7Peve/de6&#10;97917r3v3Xuve/de697917r3v3Xuve/de697917qzn+TV/28y+KX/h27t/8AfY5z3Jfs7/08rav+&#10;akn/AFZk6wg/vIf/ABCXn7/nktP+7nZdfRd99Devji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0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Xn/Nh/7dy/Lr/xEuR/92lL7j/3V/6d3u3/ADQP/Hl6y/8AuB/+Jk+3&#10;v/S1j/6tS9fN1985+vs9697917r3v3Xuve/de697917r3v3Xuve/de697917r3v3XurOf5NX/bzL&#10;4pf+Hbu3/wB9jnPcl+zv/Tytq/5qSf8AVmTrCD+8h/8AEJefv+eS0/7udl19F330N6+OL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U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Vef82H/t3L8uv/ES5H/3aUvuP/dX&#10;/p3e7f8ANA/8eXrL/wC4H/4mT7e/9LWP/q1L183X3zn6+z3r3v3Xuve/de697917r3v3Xuve/de6&#10;97917r3v3Xuve/de6s5/k1f9vMvil/4du7f/AH2Oc9yX7O/9PK2r/mpJ/wBWZOsIP7yH/wAQl5+/&#10;55LT/u52XX0XffQ3r44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V&#10;5/zYf+3cvy6/8RLkf/dpS+4/91f+nd7t/wA0D/x5esv/ALgf/iZPt7/0tY/+rUvXzdffOfr7Peve&#10;/de697917r3v3Xuve/de697917r3v3Xuve/de697917qzn+TV/28y+KX/h27t/8AfY5z3Jfs7/08&#10;rav+akn/AFZk6wg/vIf/ABCXn7/nktP+7nZdfRd99Devji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Xn/Nh/7dy/Lr/xEuR/92lL7j/3V/6d3u3/ADQP/Hl6y/8AuB/+&#10;Jk+3v/S1j/6tS9fN1985+vs9697917r3v3Xuve/de697917r3v3Xuve/de697917r3v3XurOf5NX&#10;/bzL4pf+Hbu3/wB9jnPcl+zv/Tytq/5qSf8AVmTrCD+8h/8AEJefv+eS0/7udl19F330N6+OL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0R/8AmW/9u/fmN/4rz2d/7zM/sE+5&#10;H/Kg7x/zyTf8cPWUH3Kf/EuPbj/xYNs/7SU6+aT75u9fa51737r3Xvfuvde9+691737r3Xvfuvde&#10;9+691737r3Xvfuvde9+691737r3Xvfuvde9+691737r3Xvfuvde9+691737r3Xvfuvde9+691737&#10;r3Xvfuvde9+691737r3Xvfuvde9+691737r3Xvfuvde9+691737r3Vsv8jX/ALelfF7/AMrX/wDA&#10;7bu9yt7I/wDTz9s/6if+0SfrAD+9H/8AEE+ef+pL/wCTDtPX0MffQLr5A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U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V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0R/8AmW/9u/fmN/4rz2d/&#10;7zM/sE+5H/Kg7x/zyTf8cPWUH3Kf/EuPbj/xYNs/7SU6+aT75u9fa51737r3Xvfuvde9+691737r&#10;3Xvfuvde9+691737r3Xvfuvde9+691737r3Xvfuvde9+691737r3Xvfuvde9+691737r3Xvfuvde&#10;9+691737r3Xvfuvde9+691737r3Xvfuvde9+691737r3Xvfuvde9+691737r3Vsv8jX/ALelfF7/&#10;AMrX/wDA7bu9yt7I/wDTz9s/6if+0SfrAD+9H/8AEE+ef+pL/wCTDtPX0MffQLr5A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W&#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Q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0R/8AmW/9u/fm&#10;N/4rz2d/7zM/sE+5H/Kg7x/zyTf8cPWUH3Kf/EuPbj/xYNs/7SU6+aT75u9fa51737r3Xvfuvde9&#10;+691737r3Xvfuvde9+691737r3Xvfuvde9+691737r3Xvfuvde9+691737r3Xvfuvde9+691737r&#10;3Xvfuvde9+691737r3Xvfuvde9+691737r3Xvfuvde9+691737r3Xvfuvde9+691737r3Vsv8jX/&#10;ALelfF7/AMrX/wDA7bu9yt7I/wDTz9s/6if+0SfrAD+9H/8AEE+ef+pL/wCTDtPX0MffQLr5A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f/S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Vef82H/t3L8uv/ES5H/3aUvu&#10;P/dX/p3e7f8ANA/8eXrL/wC4H/4mT7e/9LWP/q1L183X3zn6+z3r3v3Xuve/de697917r3v3Xuve&#10;/de697917r3v3Xuve/de6s5/k1f9vMvil/4du7f/AH2Oc9yX7O/9PK2r/mpJ/wBWZOsIP7yH/wAQ&#10;l5+/55LT/u52XX0XffQ3r44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V5/zYf+3cvy6/8RLkf/dpS+4/91f+nd7t/wA0D/x5esv/ALgf/iZPt7/0tY/+rUvXzdffOfr7&#10;Peve/de697917r3v3Xuve/de697917r3v3Xuve/de697917qzn+TV/28y+KX/h27t/8AfY5z3Jfs&#10;7/08rav+akn/AFZk6wg/vIf/ABCXn7/nktP+7nZdfRd99Devji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1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Xn/Nh/7dy/Lr/xEuR/92lL7j/3V/6d3u3/ADQP/Hl6y/8A&#10;uB/+Jk+3v/S1j/6tS9fN1985+vs9697917r3v3Xuve/de697917r3v3Xuve/de697917r3v3XurO&#10;f5NX/bzL4pf+Hbu3/wB9jnPcl+zv/Tytq/5qSf8AVmTrCD+8h/8AEJefv+eS0/7udl19F330N6+O&#10;L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V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Vef82H/t3L8uv/ES5H/3&#10;aUvuP/dX/p3e7f8ANA/8eXrL/wC4H/4mT7e/9LWP/q1L183X3zn6+z3r3v3Xuve/de697917r3v3&#10;Xuve/de697917r3v3Xuve/de6s5/k1f9vMvil/4du7f/AH2Oc9yX7O/9PK2r/mpJ/wBWZOsIP7yH&#10;/wAQl5+/55LT/u52XX0XffQ3r44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V5/zYf+3cvy6/8RLkf/dpS+4/91f+nd7t/wA0D/x5esv/ALgf/iZPt7/0tY/+rUvXzdff&#10;Ofr7Peve/de697917r3v3Xuve/de697917r3v3Xuve/de697917qzn+TV/28y+KX/h27t/8AfY5z&#10;3Jfs7/08rav+akn/AFZk6wg/vIf/ABCXn7/nktP+7nZdfRd99Devji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1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Xn/Nh/7dy/Lr/xEuR/92lL7j/3V/6d3u3/ADQP/Hl6&#10;y/8AuB/+Jk+3v/S1j/6tS9fN1985+vs9697917r3v3Xuve/de697917r3v3Xuve/de697917r3v3&#10;XurOf5NX/bzL4pf+Hbu3/wB9jnPcl+zv/Tytq/5qSf8AVmTrCD+8h/8AEJefv+eS0/7udl19F330&#10;N6+OL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Vef82H/t3L8uv/ES&#10;5H/3aUvuP/dX/p3e7f8ANA/8eXrL/wC4H/4mT7e/9LWP/q1L183X3zn6+z3r3v3Xuve/de697917&#10;r3v3Xuve/de697917r3v3Xuve/de6s5/k1f9vMvil/4du7f/AH2Oc9yX7O/9PK2r/mpJ/wBWZOsI&#10;P7yH/wAQl5+/55LT/u52XX0XffQ3r44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V5/zYf+3cvy6/8RLkf/dpS+4/91f+nd7t/wA0D/x5esv/ALgf/iZPt7/0tY/+rUvX&#10;zdffOfr7Peve/de697917r3v3Xuve/de697917r3v3Xuve/de697917qzn+TV/28y+KX/h27t/8A&#10;fY5z3Jfs7/08rav+akn/AFZk6wg/vIf/ABCXn7/nktP+7nZdfRd99Devji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0t/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Xn/Nh/7dy/Lr/xEuR/92lL7j/3V/6d3u3/ADQP&#10;/Hl6y/8AuB/+Jk+3v/S1j/6tS9fN1985+vs9697917r3v3Xuve/de697917r3v3Xuve/de697917&#10;r3v3XurOf5NX/bzL4pf+Hbu3/wB9jnPcl+zv/Tytq/5qSf8AVmTrCD+8h/8AEJefv+eS0/7udl19&#10;F330N6+OL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T&#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T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f/1d/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W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9f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f/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R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f/09/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U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9/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U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9X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f/1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X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f/0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S&#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9P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f/1N/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V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9b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f/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Q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f/0t/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T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f/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W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9f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f/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R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9L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cdIDF/VdlVSNTFbKSRZCbA8m5AueL3sLe691y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9T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xUFVVSzOVUAu2kM5AsW&#10;YIALn6mwA/oB7917rl7917r3v3Xuve/de697917r3v3Xuve/de697917r3v3Xuve/de697917r3v&#10;3Xuve/de697917r3v3Xuve/de697917r3v3Xuve/de697917r3v3Xuve/de697917r3v3Xuve/de&#10;697917r3v3Xuve/de697917r3v3Xuve/de697917r3v3Xuve/de697917r3v3Xuve/de697917r3&#10;v3Xuve/de697917r3v3Xuve/de697917r//V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pFd9f8ACxXDbU7j3ptroL4f0fZvT+3cvU4bbO/t&#10;6dtVmy9w75ix1Qaeo3PT7dxWCycOPoaplZqCGWpmnaHxzTiGSR6WF4RYyenBH69X7/yt/wCdD8Xf&#10;5qVHvvGdW43dHVvZ/XP8Enz3VXZtdtWHcuWxGbpJ5F3Jsk4WunOWx9NPSz09dNHCj0pNO1TFCKqD&#10;W2yFePVWUr1b97r1X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&#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okXyV/ltfA/5hZyj3T8kviz&#10;1H2lu+ibHCPemV29/Cd7T02Jm8+PxmR3ntmSiylXQxsT/kFVVyUzKWVomVmB2GI4dbBI4dG12Vsn&#10;Z3W20dt7A692tt/Y+xtnYbH7d2ns/amIoMBtrbeBxVOtJjcPg8Li44qelpoIlVIoYY1VQLAe9cet&#10;dKj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f/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W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9f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f/0N/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f/1t/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X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9D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">
              <v:rect id="Rechteck 1" o:spid="_x0000_s1027" style="position:absolute;left:547;top:13149;width:10772;height:3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xvaMIA&#10;AADaAAAADwAAAGRycy9kb3ducmV2LnhtbESP3YrCMBSE74V9h3AW9k4TZRXpGkUWFvTGn9oHODRn&#10;22JzUppoq09vBMHLYWa+YRar3tbiSq2vHGsYjxQI4tyZigsN2elvOAfhA7LB2jFpuJGH1fJjsMDE&#10;uI6PdE1DISKEfYIayhCaREqfl2TRj1xDHL1/11oMUbaFNC12EW5rOVFqJi1WHBdKbOi3pPycXqyG&#10;/WG/zdS3ul9mt63p0sN5V/tM66/Pfv0DIlAf3uFXe2M0TOF5Jd4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TG9owgAAANoAAAAPAAAAAAAAAAAAAAAAAJgCAABkcnMvZG93&#10;bnJldi54bWxQSwUGAAAAAAQABAD1AAAAhwMAAAAA&#10;" stroked="f"/>
              <v:rect id="Rechteck 1" o:spid="_x0000_s1028" style="position:absolute;left:545;top:15925;width:10772;height: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lHbcQA&#10;AADaAAAADwAAAGRycy9kb3ducmV2LnhtbESPzWsCMRTE7wX/h/CEXkQTWyq6GkX6hSfBj4u3x+a5&#10;u7p5WZNU1//eFAo9DjPzG2a2aG0truRD5VjDcKBAEOfOVFxo2O+++mMQISIbrB2ThjsFWMw7TzPM&#10;jLvxhq7bWIgE4ZChhjLGJpMy5CVZDAPXECfv6LzFmKQvpPF4S3BbyxelRtJixWmhxIbeS8rP2x+r&#10;4fX0dl9/9HxzOe3U5POwPi+/e0rr5267nIKI1Mb/8F97ZTSM4PdKug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5R23EAAAA2gAAAA8AAAAAAAAAAAAAAAAAmAIAAGRycy9k&#10;b3ducmV2LnhtbFBLBQYAAAAABAAEAPUAAACJAwAAAAA=&#10;" fillcolor="#b70e0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alt="OERK_ueberreg_1z_slogan_unten_rgb" style="position:absolute;left:7477;top:13853;width:3572;height:1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YTYHDAAAA2gAAAA8AAABkcnMvZG93bnJldi54bWxEj0FLAzEUhO8F/0N4grc2q0Ir26ZlLSj2&#10;JF0tXh+b183i5iVsYjf6602h0OMwM98wq02yvTjREDrHCu5nBQjixumOWwWfHy/TJxAhImvsHZOC&#10;XwqwWd9MVlhqN/KeTnVsRYZwKFGBidGXUobGkMUwc544e0c3WIxZDq3UA44Zbnv5UBRzabHjvGDQ&#10;09ZQ813/WAU+VfVfXY3e7fDZHF7T4+F9+6XU3W2qliAipXgNX9pvWsECzlfyDZ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FhNgcMAAADaAAAADwAAAAAAAAAAAAAAAACf&#10;AgAAZHJzL2Rvd25yZXYueG1sUEsFBgAAAAAEAAQA9wAAAI8DAAAAAA==&#10;">
                <v:imagedata r:id="rId2" o:title="OERK_ueberreg_1z_slogan_unten_rgb"/>
              </v:shape>
              <w10:wrap type="through"/>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7E3" w:rsidRPr="00CA62BF" w:rsidRDefault="005177E3" w:rsidP="00CA62BF">
    <w:pPr>
      <w:rPr>
        <w:sz w:val="16"/>
        <w:szCs w:val="16"/>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7E3" w:rsidRPr="00204575" w:rsidRDefault="00D85E67" w:rsidP="00204575">
    <w:pPr>
      <w:ind w:right="-426"/>
      <w:jc w:val="right"/>
      <w:rPr>
        <w:b/>
        <w:color w:val="FFFFFF"/>
      </w:rPr>
    </w:pPr>
    <w:r>
      <w:rPr>
        <w:rFonts w:ascii="Dunant Light" w:hAnsi="Dunant Light"/>
        <w:noProof/>
        <w:sz w:val="16"/>
        <w:szCs w:val="16"/>
        <w:lang w:val="de-AT" w:eastAsia="de-AT"/>
      </w:rPr>
      <mc:AlternateContent>
        <mc:Choice Requires="wps">
          <w:drawing>
            <wp:anchor distT="0" distB="0" distL="114300" distR="114300" simplePos="0" relativeHeight="251656192" behindDoc="1" locked="0" layoutInCell="1" allowOverlap="1" wp14:anchorId="025065EC" wp14:editId="6162B279">
              <wp:simplePos x="0" y="0"/>
              <wp:positionH relativeFrom="column">
                <wp:posOffset>5808345</wp:posOffset>
              </wp:positionH>
              <wp:positionV relativeFrom="paragraph">
                <wp:posOffset>-8255</wp:posOffset>
              </wp:positionV>
              <wp:extent cx="539750" cy="179705"/>
              <wp:effectExtent l="0" t="0" r="0" b="0"/>
              <wp:wrapThrough wrapText="bothSides">
                <wp:wrapPolygon edited="0">
                  <wp:start x="0" y="0"/>
                  <wp:lineTo x="0" y="18318"/>
                  <wp:lineTo x="20584" y="18318"/>
                  <wp:lineTo x="20584" y="0"/>
                  <wp:lineTo x="0" y="0"/>
                </wp:wrapPolygon>
              </wp:wrapThrough>
              <wp:docPr id="1" name="Rechtec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179705"/>
                      </a:xfrm>
                      <a:prstGeom prst="rect">
                        <a:avLst/>
                      </a:prstGeom>
                      <a:solidFill>
                        <a:srgbClr val="B70E0C"/>
                      </a:soli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B70E0C"/>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23000" dir="5400000" rotWithShape="0">
                                <a:srgbClr val="000000">
                                  <a:alpha val="34999"/>
                                </a:srgbClr>
                              </a:outerShdw>
                            </a:effectLst>
                          </a14:hiddenEffects>
                        </a:ext>
                      </a:extLst>
                    </wps:spPr>
                    <wps:txbx>
                      <w:txbxContent>
                        <w:p w:rsidR="00204575" w:rsidRDefault="00204575" w:rsidP="00204575">
                          <w:pPr>
                            <w:jc w:val="center"/>
                          </w:pPr>
                          <w:r w:rsidRPr="00933A04">
                            <w:rPr>
                              <w:b/>
                              <w:color w:val="FFFFFF"/>
                            </w:rPr>
                            <w:fldChar w:fldCharType="begin"/>
                          </w:r>
                          <w:r w:rsidRPr="00933A04">
                            <w:rPr>
                              <w:b/>
                              <w:color w:val="FFFFFF"/>
                            </w:rPr>
                            <w:instrText xml:space="preserve"> </w:instrText>
                          </w:r>
                          <w:r>
                            <w:rPr>
                              <w:b/>
                              <w:color w:val="FFFFFF"/>
                            </w:rPr>
                            <w:instrText>PAGE</w:instrText>
                          </w:r>
                          <w:r w:rsidRPr="00933A04">
                            <w:rPr>
                              <w:b/>
                              <w:color w:val="FFFFFF"/>
                            </w:rPr>
                            <w:instrText xml:space="preserve">  </w:instrText>
                          </w:r>
                          <w:r w:rsidRPr="00933A04">
                            <w:rPr>
                              <w:b/>
                              <w:color w:val="FFFFFF"/>
                            </w:rPr>
                            <w:fldChar w:fldCharType="separate"/>
                          </w:r>
                          <w:r w:rsidR="00A37D0A">
                            <w:rPr>
                              <w:b/>
                              <w:noProof/>
                              <w:color w:val="FFFFFF"/>
                            </w:rPr>
                            <w:t>3</w:t>
                          </w:r>
                          <w:r w:rsidRPr="00933A04">
                            <w:rPr>
                              <w:b/>
                              <w:color w:val="FFFFFF"/>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25065EC" id="Rechteck 1" o:spid="_x0000_s1027" style="position:absolute;left:0;text-align:left;margin-left:457.35pt;margin-top:-.65pt;width:42.5pt;height:14.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" fillcolor="#b70e0c" stroked="f">
              <v:textbox inset="0,0,0,0">
                <w:txbxContent>
                  <w:p w:rsidR="00204575" w:rsidRDefault="00204575" w:rsidP="00204575">
                    <w:pPr>
                      <w:jc w:val="center"/>
                    </w:pPr>
                    <w:r w:rsidRPr="00933A04">
                      <w:rPr>
                        <w:b/>
                        <w:color w:val="FFFFFF"/>
                      </w:rPr>
                      <w:fldChar w:fldCharType="begin"/>
                    </w:r>
                    <w:r w:rsidRPr="00933A04">
                      <w:rPr>
                        <w:b/>
                        <w:color w:val="FFFFFF"/>
                      </w:rPr>
                      <w:instrText xml:space="preserve"> </w:instrText>
                    </w:r>
                    <w:r>
                      <w:rPr>
                        <w:b/>
                        <w:color w:val="FFFFFF"/>
                      </w:rPr>
                      <w:instrText>PAGE</w:instrText>
                    </w:r>
                    <w:r w:rsidRPr="00933A04">
                      <w:rPr>
                        <w:b/>
                        <w:color w:val="FFFFFF"/>
                      </w:rPr>
                      <w:instrText xml:space="preserve">  </w:instrText>
                    </w:r>
                    <w:r w:rsidRPr="00933A04">
                      <w:rPr>
                        <w:b/>
                        <w:color w:val="FFFFFF"/>
                      </w:rPr>
                      <w:fldChar w:fldCharType="separate"/>
                    </w:r>
                    <w:r w:rsidR="00A37D0A">
                      <w:rPr>
                        <w:b/>
                        <w:noProof/>
                        <w:color w:val="FFFFFF"/>
                      </w:rPr>
                      <w:t>3</w:t>
                    </w:r>
                    <w:r w:rsidRPr="00933A04">
                      <w:rPr>
                        <w:b/>
                        <w:color w:val="FFFFFF"/>
                      </w:rPr>
                      <w:fldChar w:fldCharType="end"/>
                    </w:r>
                  </w:p>
                </w:txbxContent>
              </v:textbox>
              <w10:wrap type="through"/>
            </v:rect>
          </w:pict>
        </mc:Fallback>
      </mc:AlternateContent>
    </w:r>
    <w:r w:rsidR="005177E3" w:rsidRPr="002B4338">
      <w:rPr>
        <w:rFonts w:ascii="Dunant Light" w:hAnsi="Dunant Light"/>
        <w:sz w:val="16"/>
        <w:szCs w:val="16"/>
      </w:rPr>
      <w:t>KAPITEL</w:t>
    </w:r>
    <w:r w:rsidR="00204575">
      <w:rPr>
        <w:rFonts w:ascii="Dunant Light" w:hAnsi="Dunant Light"/>
        <w:sz w:val="16"/>
        <w:szCs w:val="16"/>
      </w:rPr>
      <w:t xml:space="preserve"> 1</w:t>
    </w:r>
    <w:r w:rsidR="005177E3" w:rsidRPr="002B4338">
      <w:rPr>
        <w:rFonts w:ascii="Dunant Light" w:hAnsi="Dunant Light"/>
        <w:sz w:val="16"/>
        <w:szCs w:val="16"/>
      </w:rPr>
      <w:t xml:space="preserve"> </w:t>
    </w:r>
    <w:r w:rsidR="005177E3" w:rsidRPr="002B4338">
      <w:rPr>
        <w:b/>
        <w:sz w:val="16"/>
        <w:szCs w:val="16"/>
      </w:rPr>
      <w:t xml:space="preserve">| </w:t>
    </w:r>
    <w:r w:rsidR="00204575">
      <w:rPr>
        <w:b/>
        <w:sz w:val="16"/>
        <w:szCs w:val="16"/>
      </w:rPr>
      <w:t>EINFÜHRUNG</w:t>
    </w:r>
    <w:r w:rsidR="00D74E0E">
      <w:rPr>
        <w:b/>
        <w:sz w:val="16"/>
        <w:szCs w:val="16"/>
      </w:rPr>
      <w:tab/>
      <w:t xml:space="preserve">        </w:t>
    </w:r>
    <w:r w:rsidR="00204575">
      <w:rPr>
        <w:b/>
        <w:color w:val="FFFFFF"/>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575" w:rsidRPr="002B4338" w:rsidRDefault="00204575" w:rsidP="00D74E0E">
    <w:pPr>
      <w:ind w:left="-426" w:right="-711"/>
      <w:rPr>
        <w:b/>
        <w:color w:val="FFFFFF"/>
      </w:rPr>
    </w:pPr>
    <w:r>
      <w:rPr>
        <w:noProof/>
        <w:lang w:val="de-AT" w:eastAsia="de-AT"/>
      </w:rPr>
      <mc:AlternateContent>
        <mc:Choice Requires="wps">
          <w:drawing>
            <wp:anchor distT="0" distB="0" distL="114300" distR="114300" simplePos="0" relativeHeight="251663360" behindDoc="1" locked="0" layoutInCell="1" allowOverlap="1" wp14:anchorId="169E90FF" wp14:editId="5C2D3923">
              <wp:simplePos x="0" y="0"/>
              <wp:positionH relativeFrom="column">
                <wp:posOffset>-570230</wp:posOffset>
              </wp:positionH>
              <wp:positionV relativeFrom="paragraph">
                <wp:posOffset>-10795</wp:posOffset>
              </wp:positionV>
              <wp:extent cx="539750" cy="179705"/>
              <wp:effectExtent l="1270" t="1905" r="5080" b="0"/>
              <wp:wrapNone/>
              <wp:docPr id="1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179705"/>
                      </a:xfrm>
                      <a:prstGeom prst="rect">
                        <a:avLst/>
                      </a:prstGeom>
                      <a:solidFill>
                        <a:srgbClr val="B70E0C"/>
                      </a:soli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B70E0C"/>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8798DC5" id="Rectangle 15" o:spid="_x0000_s1026" style="position:absolute;margin-left:-44.9pt;margin-top:-.85pt;width:42.5pt;height:14.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" fillcolor="#b70e0c" stroked="f"/>
          </w:pict>
        </mc:Fallback>
      </mc:AlternateContent>
    </w:r>
    <w:r w:rsidRPr="00933A04">
      <w:rPr>
        <w:b/>
        <w:color w:val="FFFFFF"/>
      </w:rPr>
      <w:fldChar w:fldCharType="begin"/>
    </w:r>
    <w:r w:rsidRPr="00933A04">
      <w:rPr>
        <w:b/>
        <w:color w:val="FFFFFF"/>
      </w:rPr>
      <w:instrText xml:space="preserve"> </w:instrText>
    </w:r>
    <w:r>
      <w:rPr>
        <w:b/>
        <w:color w:val="FFFFFF"/>
      </w:rPr>
      <w:instrText>PAGE</w:instrText>
    </w:r>
    <w:r w:rsidRPr="00933A04">
      <w:rPr>
        <w:b/>
        <w:color w:val="FFFFFF"/>
      </w:rPr>
      <w:instrText xml:space="preserve">  </w:instrText>
    </w:r>
    <w:r w:rsidRPr="00933A04">
      <w:rPr>
        <w:b/>
        <w:color w:val="FFFFFF"/>
      </w:rPr>
      <w:fldChar w:fldCharType="separate"/>
    </w:r>
    <w:r w:rsidR="00A37D0A">
      <w:rPr>
        <w:b/>
        <w:noProof/>
        <w:color w:val="FFFFFF"/>
      </w:rPr>
      <w:t>8</w:t>
    </w:r>
    <w:r w:rsidRPr="00933A04">
      <w:rPr>
        <w:b/>
        <w:color w:val="FFFFFF"/>
      </w:rPr>
      <w:fldChar w:fldCharType="end"/>
    </w:r>
    <w:r>
      <w:rPr>
        <w:b/>
        <w:color w:val="FFFFFF"/>
      </w:rPr>
      <w:tab/>
    </w:r>
    <w:r>
      <w:rPr>
        <w:b/>
        <w:sz w:val="16"/>
        <w:szCs w:val="16"/>
      </w:rPr>
      <w:t>KAPITEL 2</w:t>
    </w:r>
    <w:r w:rsidRPr="002B4338">
      <w:rPr>
        <w:b/>
        <w:sz w:val="16"/>
        <w:szCs w:val="16"/>
      </w:rPr>
      <w:t xml:space="preserve"> | </w:t>
    </w:r>
    <w:r>
      <w:rPr>
        <w:rFonts w:ascii="Dunant Light" w:hAnsi="Dunant Light"/>
        <w:sz w:val="16"/>
        <w:szCs w:val="16"/>
      </w:rPr>
      <w:t>VORBEREITUNG DES KARTENMATERIALS</w:t>
    </w:r>
  </w:p>
  <w:p w:rsidR="00204575" w:rsidRPr="002B4338" w:rsidRDefault="00204575" w:rsidP="00D56B9F">
    <w:pPr>
      <w:ind w:right="-711"/>
      <w:rPr>
        <w:b/>
        <w:color w:val="FFFFFF"/>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575" w:rsidRPr="00204575" w:rsidRDefault="00204575" w:rsidP="00204575">
    <w:pPr>
      <w:ind w:right="-426"/>
      <w:jc w:val="right"/>
      <w:rPr>
        <w:b/>
        <w:color w:val="FFFFFF"/>
      </w:rPr>
    </w:pPr>
    <w:r>
      <w:rPr>
        <w:rFonts w:ascii="Dunant Light" w:hAnsi="Dunant Light"/>
        <w:noProof/>
        <w:sz w:val="16"/>
        <w:szCs w:val="16"/>
        <w:lang w:val="de-AT" w:eastAsia="de-AT"/>
      </w:rPr>
      <mc:AlternateContent>
        <mc:Choice Requires="wps">
          <w:drawing>
            <wp:anchor distT="0" distB="0" distL="114300" distR="114300" simplePos="0" relativeHeight="251665408" behindDoc="1" locked="0" layoutInCell="1" allowOverlap="1" wp14:anchorId="4DF5DDE3" wp14:editId="6C4E3610">
              <wp:simplePos x="0" y="0"/>
              <wp:positionH relativeFrom="column">
                <wp:posOffset>5808345</wp:posOffset>
              </wp:positionH>
              <wp:positionV relativeFrom="paragraph">
                <wp:posOffset>-8255</wp:posOffset>
              </wp:positionV>
              <wp:extent cx="539750" cy="179705"/>
              <wp:effectExtent l="0" t="0" r="0" b="0"/>
              <wp:wrapThrough wrapText="bothSides">
                <wp:wrapPolygon edited="0">
                  <wp:start x="0" y="0"/>
                  <wp:lineTo x="0" y="18318"/>
                  <wp:lineTo x="20584" y="18318"/>
                  <wp:lineTo x="20584" y="0"/>
                  <wp:lineTo x="0" y="0"/>
                </wp:wrapPolygon>
              </wp:wrapThrough>
              <wp:docPr id="17" name="Rechteck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179705"/>
                      </a:xfrm>
                      <a:prstGeom prst="rect">
                        <a:avLst/>
                      </a:prstGeom>
                      <a:solidFill>
                        <a:srgbClr val="B70E0C"/>
                      </a:soli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B70E0C"/>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23000" dir="5400000" rotWithShape="0">
                                <a:srgbClr val="000000">
                                  <a:alpha val="34999"/>
                                </a:srgbClr>
                              </a:outerShdw>
                            </a:effectLst>
                          </a14:hiddenEffects>
                        </a:ext>
                      </a:extLst>
                    </wps:spPr>
                    <wps:txbx>
                      <w:txbxContent>
                        <w:p w:rsidR="00204575" w:rsidRDefault="00204575" w:rsidP="00204575">
                          <w:pPr>
                            <w:jc w:val="center"/>
                          </w:pPr>
                          <w:r w:rsidRPr="00933A04">
                            <w:rPr>
                              <w:b/>
                              <w:color w:val="FFFFFF"/>
                            </w:rPr>
                            <w:fldChar w:fldCharType="begin"/>
                          </w:r>
                          <w:r w:rsidRPr="00933A04">
                            <w:rPr>
                              <w:b/>
                              <w:color w:val="FFFFFF"/>
                            </w:rPr>
                            <w:instrText xml:space="preserve"> </w:instrText>
                          </w:r>
                          <w:r>
                            <w:rPr>
                              <w:b/>
                              <w:color w:val="FFFFFF"/>
                            </w:rPr>
                            <w:instrText>PAGE</w:instrText>
                          </w:r>
                          <w:r w:rsidRPr="00933A04">
                            <w:rPr>
                              <w:b/>
                              <w:color w:val="FFFFFF"/>
                            </w:rPr>
                            <w:instrText xml:space="preserve">  </w:instrText>
                          </w:r>
                          <w:r w:rsidRPr="00933A04">
                            <w:rPr>
                              <w:b/>
                              <w:color w:val="FFFFFF"/>
                            </w:rPr>
                            <w:fldChar w:fldCharType="separate"/>
                          </w:r>
                          <w:r w:rsidR="00A37D0A">
                            <w:rPr>
                              <w:b/>
                              <w:noProof/>
                              <w:color w:val="FFFFFF"/>
                            </w:rPr>
                            <w:t>9</w:t>
                          </w:r>
                          <w:r w:rsidRPr="00933A04">
                            <w:rPr>
                              <w:b/>
                              <w:color w:val="FFFFFF"/>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DF5DDE3" id="Rechteck 17" o:spid="_x0000_s1028" style="position:absolute;left:0;text-align:left;margin-left:457.35pt;margin-top:-.65pt;width:42.5pt;height:14.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" fillcolor="#b70e0c" stroked="f">
              <v:textbox inset="0,0,0,0">
                <w:txbxContent>
                  <w:p w:rsidR="00204575" w:rsidRDefault="00204575" w:rsidP="00204575">
                    <w:pPr>
                      <w:jc w:val="center"/>
                    </w:pPr>
                    <w:r w:rsidRPr="00933A04">
                      <w:rPr>
                        <w:b/>
                        <w:color w:val="FFFFFF"/>
                      </w:rPr>
                      <w:fldChar w:fldCharType="begin"/>
                    </w:r>
                    <w:r w:rsidRPr="00933A04">
                      <w:rPr>
                        <w:b/>
                        <w:color w:val="FFFFFF"/>
                      </w:rPr>
                      <w:instrText xml:space="preserve"> </w:instrText>
                    </w:r>
                    <w:r>
                      <w:rPr>
                        <w:b/>
                        <w:color w:val="FFFFFF"/>
                      </w:rPr>
                      <w:instrText>PAGE</w:instrText>
                    </w:r>
                    <w:r w:rsidRPr="00933A04">
                      <w:rPr>
                        <w:b/>
                        <w:color w:val="FFFFFF"/>
                      </w:rPr>
                      <w:instrText xml:space="preserve">  </w:instrText>
                    </w:r>
                    <w:r w:rsidRPr="00933A04">
                      <w:rPr>
                        <w:b/>
                        <w:color w:val="FFFFFF"/>
                      </w:rPr>
                      <w:fldChar w:fldCharType="separate"/>
                    </w:r>
                    <w:r w:rsidR="00A37D0A">
                      <w:rPr>
                        <w:b/>
                        <w:noProof/>
                        <w:color w:val="FFFFFF"/>
                      </w:rPr>
                      <w:t>9</w:t>
                    </w:r>
                    <w:r w:rsidRPr="00933A04">
                      <w:rPr>
                        <w:b/>
                        <w:color w:val="FFFFFF"/>
                      </w:rPr>
                      <w:fldChar w:fldCharType="end"/>
                    </w:r>
                  </w:p>
                </w:txbxContent>
              </v:textbox>
              <w10:wrap type="through"/>
            </v:rect>
          </w:pict>
        </mc:Fallback>
      </mc:AlternateContent>
    </w:r>
    <w:r w:rsidRPr="002B4338">
      <w:rPr>
        <w:rFonts w:ascii="Dunant Light" w:hAnsi="Dunant Light"/>
        <w:sz w:val="16"/>
        <w:szCs w:val="16"/>
      </w:rPr>
      <w:t>KAPITEL</w:t>
    </w:r>
    <w:r>
      <w:rPr>
        <w:rFonts w:ascii="Dunant Light" w:hAnsi="Dunant Light"/>
        <w:sz w:val="16"/>
        <w:szCs w:val="16"/>
      </w:rPr>
      <w:t xml:space="preserve"> 2</w:t>
    </w:r>
    <w:r w:rsidRPr="002B4338">
      <w:rPr>
        <w:rFonts w:ascii="Dunant Light" w:hAnsi="Dunant Light"/>
        <w:sz w:val="16"/>
        <w:szCs w:val="16"/>
      </w:rPr>
      <w:t xml:space="preserve"> </w:t>
    </w:r>
    <w:r w:rsidRPr="002B4338">
      <w:rPr>
        <w:b/>
        <w:sz w:val="16"/>
        <w:szCs w:val="16"/>
      </w:rPr>
      <w:t xml:space="preserve">| </w:t>
    </w:r>
    <w:r>
      <w:rPr>
        <w:b/>
        <w:sz w:val="16"/>
        <w:szCs w:val="16"/>
      </w:rPr>
      <w:t>VORBEREITUNG DES KARTENMATERIALS</w:t>
    </w:r>
    <w:r>
      <w:rPr>
        <w:b/>
        <w:sz w:val="16"/>
        <w:szCs w:val="16"/>
      </w:rPr>
      <w:tab/>
      <w:t xml:space="preserve">        </w:t>
    </w:r>
    <w:r>
      <w:rPr>
        <w:b/>
        <w:color w:val="FFFFFF"/>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031E" w:rsidRPr="002B4338" w:rsidRDefault="0013031E" w:rsidP="00D74E0E">
    <w:pPr>
      <w:ind w:left="-426" w:right="-711"/>
      <w:rPr>
        <w:b/>
        <w:color w:val="FFFFFF"/>
      </w:rPr>
    </w:pPr>
    <w:r>
      <w:rPr>
        <w:noProof/>
        <w:lang w:val="de-AT" w:eastAsia="de-AT"/>
      </w:rPr>
      <mc:AlternateContent>
        <mc:Choice Requires="wps">
          <w:drawing>
            <wp:anchor distT="0" distB="0" distL="114300" distR="114300" simplePos="0" relativeHeight="251667456" behindDoc="1" locked="0" layoutInCell="1" allowOverlap="1" wp14:anchorId="1653C8C7" wp14:editId="274A326B">
              <wp:simplePos x="0" y="0"/>
              <wp:positionH relativeFrom="column">
                <wp:posOffset>-570230</wp:posOffset>
              </wp:positionH>
              <wp:positionV relativeFrom="paragraph">
                <wp:posOffset>-10795</wp:posOffset>
              </wp:positionV>
              <wp:extent cx="539750" cy="179705"/>
              <wp:effectExtent l="1270" t="1905" r="5080" b="0"/>
              <wp:wrapNone/>
              <wp:docPr id="3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179705"/>
                      </a:xfrm>
                      <a:prstGeom prst="rect">
                        <a:avLst/>
                      </a:prstGeom>
                      <a:solidFill>
                        <a:srgbClr val="B70E0C"/>
                      </a:soli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B70E0C"/>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C03ACCB" id="Rectangle 15" o:spid="_x0000_s1026" style="position:absolute;margin-left:-44.9pt;margin-top:-.85pt;width:42.5pt;height:14.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" fillcolor="#b70e0c" stroked="f"/>
          </w:pict>
        </mc:Fallback>
      </mc:AlternateContent>
    </w:r>
    <w:r w:rsidRPr="00933A04">
      <w:rPr>
        <w:b/>
        <w:color w:val="FFFFFF"/>
      </w:rPr>
      <w:fldChar w:fldCharType="begin"/>
    </w:r>
    <w:r w:rsidRPr="00933A04">
      <w:rPr>
        <w:b/>
        <w:color w:val="FFFFFF"/>
      </w:rPr>
      <w:instrText xml:space="preserve"> </w:instrText>
    </w:r>
    <w:r>
      <w:rPr>
        <w:b/>
        <w:color w:val="FFFFFF"/>
      </w:rPr>
      <w:instrText>PAGE</w:instrText>
    </w:r>
    <w:r w:rsidRPr="00933A04">
      <w:rPr>
        <w:b/>
        <w:color w:val="FFFFFF"/>
      </w:rPr>
      <w:instrText xml:space="preserve">  </w:instrText>
    </w:r>
    <w:r w:rsidRPr="00933A04">
      <w:rPr>
        <w:b/>
        <w:color w:val="FFFFFF"/>
      </w:rPr>
      <w:fldChar w:fldCharType="separate"/>
    </w:r>
    <w:r w:rsidR="00A37D0A">
      <w:rPr>
        <w:b/>
        <w:noProof/>
        <w:color w:val="FFFFFF"/>
      </w:rPr>
      <w:t>14</w:t>
    </w:r>
    <w:r w:rsidRPr="00933A04">
      <w:rPr>
        <w:b/>
        <w:color w:val="FFFFFF"/>
      </w:rPr>
      <w:fldChar w:fldCharType="end"/>
    </w:r>
    <w:r>
      <w:rPr>
        <w:b/>
        <w:color w:val="FFFFFF"/>
      </w:rPr>
      <w:tab/>
    </w:r>
    <w:r>
      <w:rPr>
        <w:b/>
        <w:sz w:val="16"/>
        <w:szCs w:val="16"/>
      </w:rPr>
      <w:t>KAPITEL 2</w:t>
    </w:r>
    <w:r w:rsidRPr="002B4338">
      <w:rPr>
        <w:b/>
        <w:sz w:val="16"/>
        <w:szCs w:val="16"/>
      </w:rPr>
      <w:t xml:space="preserve"> | </w:t>
    </w:r>
    <w:r>
      <w:rPr>
        <w:rFonts w:ascii="Dunant Light" w:hAnsi="Dunant Light"/>
        <w:sz w:val="16"/>
        <w:szCs w:val="16"/>
      </w:rPr>
      <w:t>VORBEREITUNG DES KARTENMATERIALS</w:t>
    </w:r>
  </w:p>
  <w:p w:rsidR="0013031E" w:rsidRPr="002B4338" w:rsidRDefault="0013031E" w:rsidP="00D56B9F">
    <w:pPr>
      <w:ind w:right="-711"/>
      <w:rPr>
        <w:b/>
        <w:color w:val="FFFFFF"/>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031E" w:rsidRPr="00204575" w:rsidRDefault="0013031E" w:rsidP="00204575">
    <w:pPr>
      <w:ind w:right="-426"/>
      <w:jc w:val="right"/>
      <w:rPr>
        <w:b/>
        <w:color w:val="FFFFFF"/>
      </w:rPr>
    </w:pPr>
    <w:r>
      <w:rPr>
        <w:rFonts w:ascii="Dunant Light" w:hAnsi="Dunant Light"/>
        <w:noProof/>
        <w:sz w:val="16"/>
        <w:szCs w:val="16"/>
        <w:lang w:val="de-AT" w:eastAsia="de-AT"/>
      </w:rPr>
      <mc:AlternateContent>
        <mc:Choice Requires="wps">
          <w:drawing>
            <wp:anchor distT="0" distB="0" distL="114300" distR="114300" simplePos="0" relativeHeight="251668480" behindDoc="1" locked="0" layoutInCell="1" allowOverlap="1" wp14:anchorId="647CE838" wp14:editId="26E592C6">
              <wp:simplePos x="0" y="0"/>
              <wp:positionH relativeFrom="column">
                <wp:posOffset>5808345</wp:posOffset>
              </wp:positionH>
              <wp:positionV relativeFrom="paragraph">
                <wp:posOffset>-8255</wp:posOffset>
              </wp:positionV>
              <wp:extent cx="539750" cy="179705"/>
              <wp:effectExtent l="0" t="0" r="0" b="0"/>
              <wp:wrapThrough wrapText="bothSides">
                <wp:wrapPolygon edited="0">
                  <wp:start x="0" y="0"/>
                  <wp:lineTo x="0" y="18318"/>
                  <wp:lineTo x="20584" y="18318"/>
                  <wp:lineTo x="20584" y="0"/>
                  <wp:lineTo x="0" y="0"/>
                </wp:wrapPolygon>
              </wp:wrapThrough>
              <wp:docPr id="36" name="Rechteck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179705"/>
                      </a:xfrm>
                      <a:prstGeom prst="rect">
                        <a:avLst/>
                      </a:prstGeom>
                      <a:solidFill>
                        <a:srgbClr val="B70E0C"/>
                      </a:soli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B70E0C"/>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23000" dir="5400000" rotWithShape="0">
                                <a:srgbClr val="000000">
                                  <a:alpha val="34999"/>
                                </a:srgbClr>
                              </a:outerShdw>
                            </a:effectLst>
                          </a14:hiddenEffects>
                        </a:ext>
                      </a:extLst>
                    </wps:spPr>
                    <wps:txbx>
                      <w:txbxContent>
                        <w:p w:rsidR="0013031E" w:rsidRDefault="0013031E" w:rsidP="00204575">
                          <w:pPr>
                            <w:jc w:val="center"/>
                          </w:pPr>
                          <w:r w:rsidRPr="00933A04">
                            <w:rPr>
                              <w:b/>
                              <w:color w:val="FFFFFF"/>
                            </w:rPr>
                            <w:fldChar w:fldCharType="begin"/>
                          </w:r>
                          <w:r w:rsidRPr="00933A04">
                            <w:rPr>
                              <w:b/>
                              <w:color w:val="FFFFFF"/>
                            </w:rPr>
                            <w:instrText xml:space="preserve"> </w:instrText>
                          </w:r>
                          <w:r>
                            <w:rPr>
                              <w:b/>
                              <w:color w:val="FFFFFF"/>
                            </w:rPr>
                            <w:instrText>PAGE</w:instrText>
                          </w:r>
                          <w:r w:rsidRPr="00933A04">
                            <w:rPr>
                              <w:b/>
                              <w:color w:val="FFFFFF"/>
                            </w:rPr>
                            <w:instrText xml:space="preserve">  </w:instrText>
                          </w:r>
                          <w:r w:rsidRPr="00933A04">
                            <w:rPr>
                              <w:b/>
                              <w:color w:val="FFFFFF"/>
                            </w:rPr>
                            <w:fldChar w:fldCharType="separate"/>
                          </w:r>
                          <w:r w:rsidR="00A37D0A">
                            <w:rPr>
                              <w:b/>
                              <w:noProof/>
                              <w:color w:val="FFFFFF"/>
                            </w:rPr>
                            <w:t>15</w:t>
                          </w:r>
                          <w:r w:rsidRPr="00933A04">
                            <w:rPr>
                              <w:b/>
                              <w:color w:val="FFFFFF"/>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47CE838" id="Rechteck 36" o:spid="_x0000_s1029" style="position:absolute;left:0;text-align:left;margin-left:457.35pt;margin-top:-.65pt;width:42.5pt;height:14.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" fillcolor="#b70e0c" stroked="f">
              <v:textbox inset="0,0,0,0">
                <w:txbxContent>
                  <w:p w:rsidR="0013031E" w:rsidRDefault="0013031E" w:rsidP="00204575">
                    <w:pPr>
                      <w:jc w:val="center"/>
                    </w:pPr>
                    <w:r w:rsidRPr="00933A04">
                      <w:rPr>
                        <w:b/>
                        <w:color w:val="FFFFFF"/>
                      </w:rPr>
                      <w:fldChar w:fldCharType="begin"/>
                    </w:r>
                    <w:r w:rsidRPr="00933A04">
                      <w:rPr>
                        <w:b/>
                        <w:color w:val="FFFFFF"/>
                      </w:rPr>
                      <w:instrText xml:space="preserve"> </w:instrText>
                    </w:r>
                    <w:r>
                      <w:rPr>
                        <w:b/>
                        <w:color w:val="FFFFFF"/>
                      </w:rPr>
                      <w:instrText>PAGE</w:instrText>
                    </w:r>
                    <w:r w:rsidRPr="00933A04">
                      <w:rPr>
                        <w:b/>
                        <w:color w:val="FFFFFF"/>
                      </w:rPr>
                      <w:instrText xml:space="preserve">  </w:instrText>
                    </w:r>
                    <w:r w:rsidRPr="00933A04">
                      <w:rPr>
                        <w:b/>
                        <w:color w:val="FFFFFF"/>
                      </w:rPr>
                      <w:fldChar w:fldCharType="separate"/>
                    </w:r>
                    <w:r w:rsidR="00A37D0A">
                      <w:rPr>
                        <w:b/>
                        <w:noProof/>
                        <w:color w:val="FFFFFF"/>
                      </w:rPr>
                      <w:t>15</w:t>
                    </w:r>
                    <w:r w:rsidRPr="00933A04">
                      <w:rPr>
                        <w:b/>
                        <w:color w:val="FFFFFF"/>
                      </w:rPr>
                      <w:fldChar w:fldCharType="end"/>
                    </w:r>
                  </w:p>
                </w:txbxContent>
              </v:textbox>
              <w10:wrap type="through"/>
            </v:rect>
          </w:pict>
        </mc:Fallback>
      </mc:AlternateContent>
    </w:r>
    <w:r w:rsidRPr="002B4338">
      <w:rPr>
        <w:rFonts w:ascii="Dunant Light" w:hAnsi="Dunant Light"/>
        <w:sz w:val="16"/>
        <w:szCs w:val="16"/>
      </w:rPr>
      <w:t>KAPITEL</w:t>
    </w:r>
    <w:r>
      <w:rPr>
        <w:rFonts w:ascii="Dunant Light" w:hAnsi="Dunant Light"/>
        <w:sz w:val="16"/>
        <w:szCs w:val="16"/>
      </w:rPr>
      <w:t xml:space="preserve"> 2</w:t>
    </w:r>
    <w:r w:rsidRPr="002B4338">
      <w:rPr>
        <w:rFonts w:ascii="Dunant Light" w:hAnsi="Dunant Light"/>
        <w:sz w:val="16"/>
        <w:szCs w:val="16"/>
      </w:rPr>
      <w:t xml:space="preserve"> </w:t>
    </w:r>
    <w:r w:rsidRPr="002B4338">
      <w:rPr>
        <w:b/>
        <w:sz w:val="16"/>
        <w:szCs w:val="16"/>
      </w:rPr>
      <w:t xml:space="preserve">| </w:t>
    </w:r>
    <w:r>
      <w:rPr>
        <w:b/>
        <w:sz w:val="16"/>
        <w:szCs w:val="16"/>
      </w:rPr>
      <w:t>VORBEREITUNG DES KARTENMATERIALS</w:t>
    </w:r>
    <w:r>
      <w:rPr>
        <w:b/>
        <w:sz w:val="16"/>
        <w:szCs w:val="16"/>
      </w:rPr>
      <w:tab/>
      <w:t xml:space="preserve">        </w:t>
    </w:r>
    <w:r>
      <w:rPr>
        <w:b/>
        <w:color w:val="FFFFFF"/>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34D5" w:rsidRDefault="00E534D5" w:rsidP="00E15A29">
      <w:r>
        <w:separator/>
      </w:r>
    </w:p>
    <w:p w:rsidR="00E534D5" w:rsidRDefault="00E534D5"/>
  </w:footnote>
  <w:footnote w:type="continuationSeparator" w:id="0">
    <w:p w:rsidR="00E534D5" w:rsidRDefault="00E534D5" w:rsidP="00E15A29">
      <w:r>
        <w:continuationSeparator/>
      </w:r>
    </w:p>
    <w:p w:rsidR="00E534D5" w:rsidRDefault="00E534D5"/>
  </w:footnote>
  <w:footnote w:id="1">
    <w:p w:rsidR="002F2FE8" w:rsidRPr="002F2FE8" w:rsidRDefault="002F2FE8">
      <w:pPr>
        <w:pStyle w:val="Funotentext"/>
        <w:rPr>
          <w:lang w:val="de-AT"/>
        </w:rPr>
      </w:pPr>
      <w:r>
        <w:rPr>
          <w:rStyle w:val="Funotenzeichen"/>
        </w:rPr>
        <w:footnoteRef/>
      </w:r>
      <w:r>
        <w:t xml:space="preserve"> </w:t>
      </w:r>
      <w:hyperlink r:id="rId1" w:history="1">
        <w:r w:rsidRPr="00D0394B">
          <w:rPr>
            <w:rStyle w:val="Hyperlink"/>
          </w:rPr>
          <w:t>http://www.geoland.at/geo_webgis/(S(5dzyajh1jcghyigmcds0oxve))/init.aspx?karte=basemap&amp;darstellungsvariante=dv_fb&amp;toolid=8f5e96d9-4884-406a-9801-fe9de4af9290</w:t>
        </w:r>
      </w:hyperlink>
    </w:p>
  </w:footnote>
  <w:footnote w:id="2">
    <w:p w:rsidR="00A37D0A" w:rsidRPr="00A37D0A" w:rsidRDefault="00A37D0A">
      <w:pPr>
        <w:pStyle w:val="Funotentext"/>
        <w:rPr>
          <w:lang w:val="de-AT"/>
        </w:rPr>
      </w:pPr>
      <w:r>
        <w:rPr>
          <w:rStyle w:val="Funotenzeichen"/>
        </w:rPr>
        <w:footnoteRef/>
      </w:r>
      <w:r>
        <w:t xml:space="preserve"> </w:t>
      </w:r>
      <w:hyperlink r:id="rId2" w:history="1">
        <w:r w:rsidRPr="009F00FE">
          <w:rPr>
            <w:rStyle w:val="Hyperlink"/>
          </w:rPr>
          <w:t>http://www.bev.gv.at/portal/page?_pageid=713,2167982&amp;_dad=portal&amp;_schema=PORTAL</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7E3" w:rsidRDefault="005177E3" w:rsidP="00E15A2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7E3" w:rsidRPr="00054FDF" w:rsidRDefault="005177E3" w:rsidP="00870C6B">
    <w:pPr>
      <w:tabs>
        <w:tab w:val="left" w:pos="7384"/>
      </w:tabs>
      <w:rPr>
        <w:rFonts w:ascii="Dunant Medium" w:hAnsi="Dunant Medium"/>
        <w:sz w:val="16"/>
        <w:szCs w:val="16"/>
      </w:rPr>
    </w:pPr>
  </w:p>
  <w:p w:rsidR="005177E3" w:rsidRDefault="005177E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50F72"/>
    <w:multiLevelType w:val="hybridMultilevel"/>
    <w:tmpl w:val="5E623EB0"/>
    <w:lvl w:ilvl="0" w:tplc="F5D6B84E">
      <w:start w:val="1"/>
      <w:numFmt w:val="bullet"/>
      <w:lvlText w:val=""/>
      <w:lvlJc w:val="left"/>
      <w:pPr>
        <w:ind w:left="720" w:hanging="360"/>
      </w:pPr>
      <w:rPr>
        <w:rFonts w:ascii="Wingdings" w:hAnsi="Wingdings" w:hint="default"/>
        <w:color w:val="4C4C4C"/>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29C12B5"/>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FD069C"/>
    <w:multiLevelType w:val="hybridMultilevel"/>
    <w:tmpl w:val="0706F172"/>
    <w:lvl w:ilvl="0" w:tplc="59E4E9F6">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147A3E25"/>
    <w:multiLevelType w:val="hybridMultilevel"/>
    <w:tmpl w:val="35648BA2"/>
    <w:lvl w:ilvl="0" w:tplc="D92270A0">
      <w:start w:val="1"/>
      <w:numFmt w:val="decimal"/>
      <w:lvlText w:val="%1."/>
      <w:lvlJc w:val="left"/>
      <w:pPr>
        <w:ind w:left="927" w:hanging="360"/>
      </w:pPr>
      <w:rPr>
        <w:rFonts w:hint="default"/>
      </w:rPr>
    </w:lvl>
    <w:lvl w:ilvl="1" w:tplc="0C070019" w:tentative="1">
      <w:start w:val="1"/>
      <w:numFmt w:val="lowerLetter"/>
      <w:lvlText w:val="%2."/>
      <w:lvlJc w:val="left"/>
      <w:pPr>
        <w:ind w:left="1647" w:hanging="360"/>
      </w:pPr>
    </w:lvl>
    <w:lvl w:ilvl="2" w:tplc="0C07001B" w:tentative="1">
      <w:start w:val="1"/>
      <w:numFmt w:val="lowerRoman"/>
      <w:lvlText w:val="%3."/>
      <w:lvlJc w:val="right"/>
      <w:pPr>
        <w:ind w:left="2367" w:hanging="180"/>
      </w:pPr>
    </w:lvl>
    <w:lvl w:ilvl="3" w:tplc="0C07000F" w:tentative="1">
      <w:start w:val="1"/>
      <w:numFmt w:val="decimal"/>
      <w:lvlText w:val="%4."/>
      <w:lvlJc w:val="left"/>
      <w:pPr>
        <w:ind w:left="3087" w:hanging="360"/>
      </w:pPr>
    </w:lvl>
    <w:lvl w:ilvl="4" w:tplc="0C070019" w:tentative="1">
      <w:start w:val="1"/>
      <w:numFmt w:val="lowerLetter"/>
      <w:lvlText w:val="%5."/>
      <w:lvlJc w:val="left"/>
      <w:pPr>
        <w:ind w:left="3807" w:hanging="360"/>
      </w:pPr>
    </w:lvl>
    <w:lvl w:ilvl="5" w:tplc="0C07001B" w:tentative="1">
      <w:start w:val="1"/>
      <w:numFmt w:val="lowerRoman"/>
      <w:lvlText w:val="%6."/>
      <w:lvlJc w:val="right"/>
      <w:pPr>
        <w:ind w:left="4527" w:hanging="180"/>
      </w:pPr>
    </w:lvl>
    <w:lvl w:ilvl="6" w:tplc="0C07000F" w:tentative="1">
      <w:start w:val="1"/>
      <w:numFmt w:val="decimal"/>
      <w:lvlText w:val="%7."/>
      <w:lvlJc w:val="left"/>
      <w:pPr>
        <w:ind w:left="5247" w:hanging="360"/>
      </w:pPr>
    </w:lvl>
    <w:lvl w:ilvl="7" w:tplc="0C070019" w:tentative="1">
      <w:start w:val="1"/>
      <w:numFmt w:val="lowerLetter"/>
      <w:lvlText w:val="%8."/>
      <w:lvlJc w:val="left"/>
      <w:pPr>
        <w:ind w:left="5967" w:hanging="360"/>
      </w:pPr>
    </w:lvl>
    <w:lvl w:ilvl="8" w:tplc="0C07001B" w:tentative="1">
      <w:start w:val="1"/>
      <w:numFmt w:val="lowerRoman"/>
      <w:lvlText w:val="%9."/>
      <w:lvlJc w:val="right"/>
      <w:pPr>
        <w:ind w:left="6687" w:hanging="180"/>
      </w:pPr>
    </w:lvl>
  </w:abstractNum>
  <w:abstractNum w:abstractNumId="4" w15:restartNumberingAfterBreak="0">
    <w:nsid w:val="1800741E"/>
    <w:multiLevelType w:val="hybridMultilevel"/>
    <w:tmpl w:val="A82E6956"/>
    <w:lvl w:ilvl="0" w:tplc="8A5698D4">
      <w:start w:val="1"/>
      <w:numFmt w:val="bullet"/>
      <w:pStyle w:val="Aufzaehlung1"/>
      <w:lvlText w:val=""/>
      <w:lvlJc w:val="left"/>
      <w:pPr>
        <w:ind w:left="284" w:hanging="284"/>
      </w:pPr>
      <w:rPr>
        <w:rFonts w:ascii="Wingdings" w:hAnsi="Wingdings" w:hint="default"/>
        <w:color w:val="4C4C4C"/>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2734A0C"/>
    <w:multiLevelType w:val="hybridMultilevel"/>
    <w:tmpl w:val="EE0611A8"/>
    <w:lvl w:ilvl="0" w:tplc="DB60A1D8">
      <w:start w:val="1"/>
      <w:numFmt w:val="decimal"/>
      <w:lvlText w:val="1.%1."/>
      <w:lvlJc w:val="left"/>
      <w:pPr>
        <w:ind w:left="1800" w:hanging="360"/>
      </w:pPr>
      <w:rPr>
        <w:rFonts w:hint="default"/>
      </w:rPr>
    </w:lvl>
    <w:lvl w:ilvl="1" w:tplc="0C070019" w:tentative="1">
      <w:start w:val="1"/>
      <w:numFmt w:val="lowerLetter"/>
      <w:lvlText w:val="%2."/>
      <w:lvlJc w:val="left"/>
      <w:pPr>
        <w:ind w:left="2520" w:hanging="360"/>
      </w:pPr>
    </w:lvl>
    <w:lvl w:ilvl="2" w:tplc="0C07001B" w:tentative="1">
      <w:start w:val="1"/>
      <w:numFmt w:val="lowerRoman"/>
      <w:lvlText w:val="%3."/>
      <w:lvlJc w:val="right"/>
      <w:pPr>
        <w:ind w:left="3240" w:hanging="180"/>
      </w:pPr>
    </w:lvl>
    <w:lvl w:ilvl="3" w:tplc="0C07000F" w:tentative="1">
      <w:start w:val="1"/>
      <w:numFmt w:val="decimal"/>
      <w:lvlText w:val="%4."/>
      <w:lvlJc w:val="left"/>
      <w:pPr>
        <w:ind w:left="3960" w:hanging="360"/>
      </w:pPr>
    </w:lvl>
    <w:lvl w:ilvl="4" w:tplc="0C070019" w:tentative="1">
      <w:start w:val="1"/>
      <w:numFmt w:val="lowerLetter"/>
      <w:lvlText w:val="%5."/>
      <w:lvlJc w:val="left"/>
      <w:pPr>
        <w:ind w:left="4680" w:hanging="360"/>
      </w:pPr>
    </w:lvl>
    <w:lvl w:ilvl="5" w:tplc="0C07001B" w:tentative="1">
      <w:start w:val="1"/>
      <w:numFmt w:val="lowerRoman"/>
      <w:lvlText w:val="%6."/>
      <w:lvlJc w:val="right"/>
      <w:pPr>
        <w:ind w:left="5400" w:hanging="180"/>
      </w:pPr>
    </w:lvl>
    <w:lvl w:ilvl="6" w:tplc="0C07000F" w:tentative="1">
      <w:start w:val="1"/>
      <w:numFmt w:val="decimal"/>
      <w:lvlText w:val="%7."/>
      <w:lvlJc w:val="left"/>
      <w:pPr>
        <w:ind w:left="6120" w:hanging="360"/>
      </w:pPr>
    </w:lvl>
    <w:lvl w:ilvl="7" w:tplc="0C070019" w:tentative="1">
      <w:start w:val="1"/>
      <w:numFmt w:val="lowerLetter"/>
      <w:lvlText w:val="%8."/>
      <w:lvlJc w:val="left"/>
      <w:pPr>
        <w:ind w:left="6840" w:hanging="360"/>
      </w:pPr>
    </w:lvl>
    <w:lvl w:ilvl="8" w:tplc="0C07001B" w:tentative="1">
      <w:start w:val="1"/>
      <w:numFmt w:val="lowerRoman"/>
      <w:lvlText w:val="%9."/>
      <w:lvlJc w:val="right"/>
      <w:pPr>
        <w:ind w:left="7560" w:hanging="180"/>
      </w:pPr>
    </w:lvl>
  </w:abstractNum>
  <w:abstractNum w:abstractNumId="6" w15:restartNumberingAfterBreak="0">
    <w:nsid w:val="25F55400"/>
    <w:multiLevelType w:val="hybridMultilevel"/>
    <w:tmpl w:val="9628F6DA"/>
    <w:lvl w:ilvl="0" w:tplc="25A20766">
      <w:start w:val="1"/>
      <w:numFmt w:val="bullet"/>
      <w:lvlText w:val=""/>
      <w:lvlJc w:val="left"/>
      <w:pPr>
        <w:ind w:left="720" w:hanging="360"/>
      </w:pPr>
      <w:rPr>
        <w:rFonts w:ascii="Wingdings" w:hAnsi="Wingdings" w:hint="default"/>
        <w:color w:val="808080"/>
      </w:rPr>
    </w:lvl>
    <w:lvl w:ilvl="1" w:tplc="04070003">
      <w:start w:val="1"/>
      <w:numFmt w:val="bullet"/>
      <w:lvlText w:val="o"/>
      <w:lvlJc w:val="left"/>
      <w:pPr>
        <w:ind w:left="1440" w:hanging="360"/>
      </w:pPr>
      <w:rPr>
        <w:rFonts w:ascii="Courier" w:hAnsi="Courier"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w:hAnsi="Courier"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w:hAnsi="Courier"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A17017B"/>
    <w:multiLevelType w:val="hybridMultilevel"/>
    <w:tmpl w:val="EA22AB48"/>
    <w:lvl w:ilvl="0" w:tplc="7E90FE1E">
      <w:start w:val="1"/>
      <w:numFmt w:val="decimal"/>
      <w:lvlText w:val="%1."/>
      <w:lvlJc w:val="left"/>
      <w:pPr>
        <w:ind w:left="284" w:hanging="284"/>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0E74000"/>
    <w:multiLevelType w:val="multilevel"/>
    <w:tmpl w:val="CF56CD88"/>
    <w:lvl w:ilvl="0">
      <w:start w:val="1"/>
      <w:numFmt w:val="bullet"/>
      <w:lvlText w:val=""/>
      <w:lvlJc w:val="left"/>
      <w:pPr>
        <w:ind w:left="207" w:hanging="207"/>
      </w:pPr>
      <w:rPr>
        <w:rFonts w:ascii="Wingdings" w:hAnsi="Wingdings" w:hint="default"/>
        <w:color w:val="808080"/>
      </w:rPr>
    </w:lvl>
    <w:lvl w:ilvl="1">
      <w:start w:val="1"/>
      <w:numFmt w:val="bullet"/>
      <w:lvlText w:val=""/>
      <w:lvlJc w:val="left"/>
      <w:pPr>
        <w:tabs>
          <w:tab w:val="num" w:pos="397"/>
        </w:tabs>
        <w:ind w:left="397" w:hanging="187"/>
      </w:pPr>
      <w:rPr>
        <w:rFonts w:ascii="Wingdings" w:hAnsi="Wingdings" w:hint="default"/>
        <w:color w:val="auto"/>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3240" w:hanging="360"/>
      </w:pPr>
      <w:rPr>
        <w:rFonts w:ascii="Wingdings" w:hAnsi="Wingdings"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
      <w:lvlJc w:val="left"/>
      <w:pPr>
        <w:ind w:left="5400" w:hanging="360"/>
      </w:pPr>
      <w:rPr>
        <w:rFonts w:ascii="Wingdings" w:hAnsi="Wingdings" w:hint="default"/>
      </w:rPr>
    </w:lvl>
    <w:lvl w:ilvl="8">
      <w:start w:val="1"/>
      <w:numFmt w:val="bullet"/>
      <w:lvlText w:val=""/>
      <w:lvlJc w:val="left"/>
      <w:pPr>
        <w:ind w:left="6120" w:hanging="360"/>
      </w:pPr>
      <w:rPr>
        <w:rFonts w:ascii="Wingdings" w:hAnsi="Wingdings" w:hint="default"/>
      </w:rPr>
    </w:lvl>
  </w:abstractNum>
  <w:abstractNum w:abstractNumId="9" w15:restartNumberingAfterBreak="0">
    <w:nsid w:val="355656BF"/>
    <w:multiLevelType w:val="hybridMultilevel"/>
    <w:tmpl w:val="3CD8A5D6"/>
    <w:lvl w:ilvl="0" w:tplc="937A357E">
      <w:start w:val="1"/>
      <w:numFmt w:val="bullet"/>
      <w:lvlText w:val=""/>
      <w:lvlJc w:val="left"/>
      <w:pPr>
        <w:ind w:left="720" w:hanging="360"/>
      </w:pPr>
      <w:rPr>
        <w:rFonts w:ascii="Wingdings" w:hAnsi="Wingdings" w:hint="default"/>
        <w:color w:val="auto"/>
      </w:rPr>
    </w:lvl>
    <w:lvl w:ilvl="1" w:tplc="04070003">
      <w:start w:val="1"/>
      <w:numFmt w:val="bullet"/>
      <w:lvlText w:val="o"/>
      <w:lvlJc w:val="left"/>
      <w:pPr>
        <w:ind w:left="1440" w:hanging="360"/>
      </w:pPr>
      <w:rPr>
        <w:rFonts w:ascii="Courier" w:hAnsi="Courier"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w:hAnsi="Courier"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w:hAnsi="Courier"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57D333F"/>
    <w:multiLevelType w:val="multilevel"/>
    <w:tmpl w:val="C2E68F88"/>
    <w:lvl w:ilvl="0">
      <w:start w:val="1"/>
      <w:numFmt w:val="decimal"/>
      <w:pStyle w:val="Nummerierung"/>
      <w:lvlText w:val="%1."/>
      <w:lvlJc w:val="left"/>
      <w:pPr>
        <w:ind w:left="357" w:hanging="357"/>
      </w:pPr>
      <w:rPr>
        <w:rFonts w:hint="default"/>
      </w:rPr>
    </w:lvl>
    <w:lvl w:ilvl="1">
      <w:start w:val="1"/>
      <w:numFmt w:val="decimal"/>
      <w:lvlText w:val="%1.%2."/>
      <w:lvlJc w:val="left"/>
      <w:pPr>
        <w:ind w:left="964" w:hanging="607"/>
      </w:pPr>
      <w:rPr>
        <w:rFonts w:hint="default"/>
      </w:rPr>
    </w:lvl>
    <w:lvl w:ilvl="2">
      <w:start w:val="1"/>
      <w:numFmt w:val="decimal"/>
      <w:lvlText w:val="%1.%2.%3."/>
      <w:lvlJc w:val="left"/>
      <w:pPr>
        <w:ind w:left="1531" w:hanging="811"/>
      </w:pPr>
      <w:rPr>
        <w:rFonts w:hint="default"/>
      </w:rPr>
    </w:lvl>
    <w:lvl w:ilvl="3">
      <w:start w:val="1"/>
      <w:numFmt w:val="decimal"/>
      <w:lvlText w:val="%1.%2.%3.%4."/>
      <w:lvlJc w:val="left"/>
      <w:pPr>
        <w:ind w:left="2325" w:hanging="1245"/>
      </w:pPr>
      <w:rPr>
        <w:rFonts w:hint="default"/>
      </w:rPr>
    </w:lvl>
    <w:lvl w:ilvl="4">
      <w:start w:val="1"/>
      <w:numFmt w:val="decimal"/>
      <w:lvlText w:val="%1.%2.%3.%4.%5."/>
      <w:lvlJc w:val="left"/>
      <w:pPr>
        <w:ind w:left="2778" w:hanging="1338"/>
      </w:pPr>
      <w:rPr>
        <w:rFonts w:hint="default"/>
      </w:rPr>
    </w:lvl>
    <w:lvl w:ilvl="5">
      <w:start w:val="1"/>
      <w:numFmt w:val="decimal"/>
      <w:lvlText w:val="%1.%2.%3.%4.%5.%6."/>
      <w:lvlJc w:val="left"/>
      <w:pPr>
        <w:ind w:left="3742" w:hanging="1942"/>
      </w:pPr>
      <w:rPr>
        <w:rFonts w:hint="default"/>
      </w:rPr>
    </w:lvl>
    <w:lvl w:ilvl="6">
      <w:start w:val="1"/>
      <w:numFmt w:val="decimal"/>
      <w:lvlText w:val="%1.%2.%3.%4.%5.%6.%7."/>
      <w:lvlJc w:val="left"/>
      <w:pPr>
        <w:ind w:left="4309" w:hanging="2149"/>
      </w:pPr>
      <w:rPr>
        <w:rFonts w:hint="default"/>
      </w:rPr>
    </w:lvl>
    <w:lvl w:ilvl="7">
      <w:start w:val="1"/>
      <w:numFmt w:val="decimal"/>
      <w:lvlText w:val="%1.%2.%3.%4.%5.%6.%7.%8."/>
      <w:lvlJc w:val="left"/>
      <w:pPr>
        <w:ind w:left="4990" w:hanging="2470"/>
      </w:pPr>
      <w:rPr>
        <w:rFonts w:hint="default"/>
      </w:rPr>
    </w:lvl>
    <w:lvl w:ilvl="8">
      <w:start w:val="1"/>
      <w:numFmt w:val="decimal"/>
      <w:lvlText w:val="%1.%2.%3.%4.%5.%6.%7.%8.%9."/>
      <w:lvlJc w:val="left"/>
      <w:pPr>
        <w:ind w:left="5613" w:hanging="2733"/>
      </w:pPr>
      <w:rPr>
        <w:rFonts w:hint="default"/>
      </w:rPr>
    </w:lvl>
  </w:abstractNum>
  <w:abstractNum w:abstractNumId="11" w15:restartNumberingAfterBreak="0">
    <w:nsid w:val="395A6123"/>
    <w:multiLevelType w:val="hybridMultilevel"/>
    <w:tmpl w:val="B40A5488"/>
    <w:lvl w:ilvl="0" w:tplc="D84EBA6C">
      <w:start w:val="1"/>
      <w:numFmt w:val="bullet"/>
      <w:lvlText w:val=""/>
      <w:lvlJc w:val="left"/>
      <w:pPr>
        <w:ind w:left="454" w:hanging="454"/>
      </w:pPr>
      <w:rPr>
        <w:rFonts w:ascii="Wingdings" w:hAnsi="Wingdings" w:hint="default"/>
        <w:color w:val="4C4C4C"/>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1C14481"/>
    <w:multiLevelType w:val="hybridMultilevel"/>
    <w:tmpl w:val="9168E66E"/>
    <w:lvl w:ilvl="0" w:tplc="D152B4E8">
      <w:start w:val="1"/>
      <w:numFmt w:val="bullet"/>
      <w:pStyle w:val="Listenabsatz"/>
      <w:lvlText w:val=""/>
      <w:lvlJc w:val="left"/>
      <w:pPr>
        <w:ind w:left="720" w:hanging="360"/>
      </w:pPr>
      <w:rPr>
        <w:rFonts w:ascii="Wingdings" w:hAnsi="Wingdings" w:hint="default"/>
        <w:b w:val="0"/>
        <w:i w:val="0"/>
        <w:caps w:val="0"/>
        <w:strike w:val="0"/>
        <w:dstrike w:val="0"/>
        <w:vanish w:val="0"/>
        <w:color w:val="000000"/>
        <w:spacing w:val="0"/>
        <w:w w:val="100"/>
        <w:kern w:val="16"/>
        <w:position w:val="0"/>
        <w:sz w:val="12"/>
        <w:u w:val="none"/>
        <w:vertAlign w:val="baseline"/>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40714C2"/>
    <w:multiLevelType w:val="hybridMultilevel"/>
    <w:tmpl w:val="FE441C6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48E36516"/>
    <w:multiLevelType w:val="hybridMultilevel"/>
    <w:tmpl w:val="AC0498BA"/>
    <w:lvl w:ilvl="0" w:tplc="B498B12A">
      <w:start w:val="1"/>
      <w:numFmt w:val="bullet"/>
      <w:pStyle w:val="Aufzaehlung2"/>
      <w:lvlText w:val=""/>
      <w:lvlJc w:val="left"/>
      <w:pPr>
        <w:ind w:left="284" w:firstLine="0"/>
      </w:pPr>
      <w:rPr>
        <w:rFonts w:ascii="Wingdings" w:hAnsi="Wingdings" w:hint="default"/>
        <w:color w:val="4C4C4C"/>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B1068D2"/>
    <w:multiLevelType w:val="multilevel"/>
    <w:tmpl w:val="5B982E40"/>
    <w:lvl w:ilvl="0">
      <w:start w:val="1"/>
      <w:numFmt w:val="bullet"/>
      <w:lvlText w:val=""/>
      <w:lvlJc w:val="left"/>
      <w:pPr>
        <w:ind w:left="207" w:hanging="207"/>
      </w:pPr>
      <w:rPr>
        <w:rFonts w:ascii="Wingdings" w:hAnsi="Wingdings" w:hint="default"/>
        <w:color w:val="808080"/>
      </w:rPr>
    </w:lvl>
    <w:lvl w:ilvl="1">
      <w:start w:val="1"/>
      <w:numFmt w:val="bullet"/>
      <w:lvlText w:val=""/>
      <w:lvlJc w:val="left"/>
      <w:pPr>
        <w:ind w:left="1080" w:hanging="360"/>
      </w:pPr>
      <w:rPr>
        <w:rFonts w:ascii="Wingdings" w:hAnsi="Wingdings" w:hint="default"/>
        <w:color w:val="auto"/>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3240" w:hanging="360"/>
      </w:pPr>
      <w:rPr>
        <w:rFonts w:ascii="Wingdings" w:hAnsi="Wingdings"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
      <w:lvlJc w:val="left"/>
      <w:pPr>
        <w:ind w:left="5400" w:hanging="360"/>
      </w:pPr>
      <w:rPr>
        <w:rFonts w:ascii="Wingdings" w:hAnsi="Wingdings" w:hint="default"/>
      </w:rPr>
    </w:lvl>
    <w:lvl w:ilvl="8">
      <w:start w:val="1"/>
      <w:numFmt w:val="bullet"/>
      <w:lvlText w:val=""/>
      <w:lvlJc w:val="left"/>
      <w:pPr>
        <w:ind w:left="6120" w:hanging="360"/>
      </w:pPr>
      <w:rPr>
        <w:rFonts w:ascii="Wingdings" w:hAnsi="Wingdings" w:hint="default"/>
      </w:rPr>
    </w:lvl>
  </w:abstractNum>
  <w:abstractNum w:abstractNumId="16" w15:restartNumberingAfterBreak="0">
    <w:nsid w:val="4D13062E"/>
    <w:multiLevelType w:val="hybridMultilevel"/>
    <w:tmpl w:val="0D8AA54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7" w15:restartNumberingAfterBreak="0">
    <w:nsid w:val="4EE4522E"/>
    <w:multiLevelType w:val="hybridMultilevel"/>
    <w:tmpl w:val="E856DF76"/>
    <w:lvl w:ilvl="0" w:tplc="6D84E59E">
      <w:start w:val="1"/>
      <w:numFmt w:val="bullet"/>
      <w:lvlText w:val=""/>
      <w:lvlJc w:val="left"/>
      <w:pPr>
        <w:ind w:left="284" w:hanging="171"/>
      </w:pPr>
      <w:rPr>
        <w:rFonts w:ascii="Wingdings" w:hAnsi="Wingdings" w:hint="default"/>
        <w:color w:val="4C4C4C"/>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A5F2DBF"/>
    <w:multiLevelType w:val="hybridMultilevel"/>
    <w:tmpl w:val="8E9C83D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65E9659A"/>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B1B31C0"/>
    <w:multiLevelType w:val="hybridMultilevel"/>
    <w:tmpl w:val="DFD46F5A"/>
    <w:lvl w:ilvl="0" w:tplc="3984E2E2">
      <w:start w:val="1"/>
      <w:numFmt w:val="bullet"/>
      <w:lvlText w:val=""/>
      <w:lvlJc w:val="left"/>
      <w:pPr>
        <w:ind w:left="1146" w:hanging="360"/>
      </w:pPr>
      <w:rPr>
        <w:rFonts w:ascii="Wingdings" w:hAnsi="Wingdings" w:hint="default"/>
        <w:b w:val="0"/>
        <w:i w:val="0"/>
        <w:caps w:val="0"/>
        <w:strike w:val="0"/>
        <w:dstrike w:val="0"/>
        <w:vanish w:val="0"/>
        <w:color w:val="000000"/>
        <w:spacing w:val="0"/>
        <w:w w:val="100"/>
        <w:kern w:val="16"/>
        <w:position w:val="0"/>
        <w:sz w:val="12"/>
        <w:u w:val="none"/>
        <w:vertAlign w:val="baseline"/>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47C1312"/>
    <w:multiLevelType w:val="hybridMultilevel"/>
    <w:tmpl w:val="BF1AD784"/>
    <w:lvl w:ilvl="0" w:tplc="70FAB7B4">
      <w:start w:val="1"/>
      <w:numFmt w:val="bullet"/>
      <w:lvlText w:val=""/>
      <w:lvlJc w:val="left"/>
      <w:pPr>
        <w:ind w:left="284" w:hanging="284"/>
      </w:pPr>
      <w:rPr>
        <w:rFonts w:ascii="Wingdings" w:hAnsi="Wingdings" w:hint="default"/>
        <w:color w:val="4C4C4C"/>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59E6F8B"/>
    <w:multiLevelType w:val="multilevel"/>
    <w:tmpl w:val="5DD8B424"/>
    <w:lvl w:ilvl="0">
      <w:start w:val="1"/>
      <w:numFmt w:val="decimal"/>
      <w:pStyle w:val="berschrift1"/>
      <w:lvlText w:val="%1."/>
      <w:lvlJc w:val="left"/>
      <w:pPr>
        <w:ind w:left="360" w:hanging="360"/>
      </w:pPr>
    </w:lvl>
    <w:lvl w:ilvl="1">
      <w:start w:val="1"/>
      <w:numFmt w:val="decimal"/>
      <w:pStyle w:val="berschrif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BCD4665"/>
    <w:multiLevelType w:val="hybridMultilevel"/>
    <w:tmpl w:val="34CE0AD6"/>
    <w:lvl w:ilvl="0" w:tplc="23A02530">
      <w:start w:val="1"/>
      <w:numFmt w:val="decimal"/>
      <w:lvlText w:val="%1."/>
      <w:lvlJc w:val="left"/>
      <w:pPr>
        <w:ind w:left="360" w:hanging="360"/>
      </w:pPr>
      <w:rPr>
        <w:rFonts w:hint="default"/>
      </w:rPr>
    </w:lvl>
    <w:lvl w:ilvl="1" w:tplc="B9EAE5FA">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7F314253"/>
    <w:multiLevelType w:val="hybridMultilevel"/>
    <w:tmpl w:val="37DC64B8"/>
    <w:lvl w:ilvl="0" w:tplc="E724FB8C">
      <w:start w:val="1"/>
      <w:numFmt w:val="decimal"/>
      <w:lvlText w:val="%1."/>
      <w:lvlJc w:val="left"/>
      <w:pPr>
        <w:ind w:left="780" w:hanging="420"/>
      </w:pPr>
      <w:rPr>
        <w:rFonts w:hint="default"/>
      </w:rPr>
    </w:lvl>
    <w:lvl w:ilvl="1" w:tplc="61D249FE">
      <w:start w:val="1"/>
      <w:numFmt w:val="decimal"/>
      <w:lvlText w:val="1.%2."/>
      <w:lvlJc w:val="left"/>
      <w:pPr>
        <w:ind w:left="1440" w:hanging="360"/>
      </w:pPr>
      <w:rPr>
        <w:rFonts w:hint="default"/>
      </w:rPr>
    </w:lvl>
    <w:lvl w:ilvl="2" w:tplc="0407001B" w:tentative="1">
      <w:start w:val="1"/>
      <w:numFmt w:val="lowerRoman"/>
      <w:lvlText w:val="%3."/>
      <w:lvlJc w:val="right"/>
      <w:pPr>
        <w:ind w:left="2160" w:hanging="180"/>
      </w:pPr>
    </w:lvl>
    <w:lvl w:ilvl="3" w:tplc="0407000F">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2"/>
  </w:num>
  <w:num w:numId="2">
    <w:abstractNumId w:val="20"/>
  </w:num>
  <w:num w:numId="3">
    <w:abstractNumId w:val="24"/>
  </w:num>
  <w:num w:numId="4">
    <w:abstractNumId w:val="12"/>
  </w:num>
  <w:num w:numId="5">
    <w:abstractNumId w:val="20"/>
  </w:num>
  <w:num w:numId="6">
    <w:abstractNumId w:val="13"/>
  </w:num>
  <w:num w:numId="7">
    <w:abstractNumId w:val="24"/>
  </w:num>
  <w:num w:numId="8">
    <w:abstractNumId w:val="16"/>
  </w:num>
  <w:num w:numId="9">
    <w:abstractNumId w:val="3"/>
  </w:num>
  <w:num w:numId="10">
    <w:abstractNumId w:val="23"/>
  </w:num>
  <w:num w:numId="11">
    <w:abstractNumId w:val="5"/>
  </w:num>
  <w:num w:numId="12">
    <w:abstractNumId w:val="19"/>
  </w:num>
  <w:num w:numId="13">
    <w:abstractNumId w:val="2"/>
  </w:num>
  <w:num w:numId="14">
    <w:abstractNumId w:val="10"/>
  </w:num>
  <w:num w:numId="15">
    <w:abstractNumId w:val="6"/>
  </w:num>
  <w:num w:numId="16">
    <w:abstractNumId w:val="9"/>
  </w:num>
  <w:num w:numId="17">
    <w:abstractNumId w:val="15"/>
  </w:num>
  <w:num w:numId="18">
    <w:abstractNumId w:val="8"/>
  </w:num>
  <w:num w:numId="19">
    <w:abstractNumId w:val="0"/>
  </w:num>
  <w:num w:numId="20">
    <w:abstractNumId w:val="11"/>
  </w:num>
  <w:num w:numId="21">
    <w:abstractNumId w:val="4"/>
  </w:num>
  <w:num w:numId="22">
    <w:abstractNumId w:val="17"/>
  </w:num>
  <w:num w:numId="23">
    <w:abstractNumId w:val="21"/>
  </w:num>
  <w:num w:numId="24">
    <w:abstractNumId w:val="14"/>
  </w:num>
  <w:num w:numId="25">
    <w:abstractNumId w:val="7"/>
  </w:num>
  <w:num w:numId="26">
    <w:abstractNumId w:val="22"/>
  </w:num>
  <w:num w:numId="27">
    <w:abstractNumId w:val="1"/>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attachedTemplate r:id="rId1"/>
  <w:defaultTabStop w:val="567"/>
  <w:autoHyphenation/>
  <w:hyphenationZone w:val="425"/>
  <w:evenAndOddHeaders/>
  <w:drawingGridHorizontalSpacing w:val="110"/>
  <w:displayHorizontalDrawingGridEvery w:val="2"/>
  <w:characterSpacingControl w:val="doNotCompress"/>
  <w:hdrShapeDefaults>
    <o:shapedefaults v:ext="edit" spidmax="2049">
      <o:colormru v:ext="edit" colors="#b70e0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347F"/>
    <w:rsid w:val="00020686"/>
    <w:rsid w:val="0002235D"/>
    <w:rsid w:val="00037760"/>
    <w:rsid w:val="00046BF5"/>
    <w:rsid w:val="00047F59"/>
    <w:rsid w:val="00054FDF"/>
    <w:rsid w:val="00063BAD"/>
    <w:rsid w:val="000734EB"/>
    <w:rsid w:val="0007641F"/>
    <w:rsid w:val="00080930"/>
    <w:rsid w:val="0008762E"/>
    <w:rsid w:val="000A68A7"/>
    <w:rsid w:val="000B5046"/>
    <w:rsid w:val="000B790D"/>
    <w:rsid w:val="000C3382"/>
    <w:rsid w:val="000D07DC"/>
    <w:rsid w:val="000D356D"/>
    <w:rsid w:val="000E25FE"/>
    <w:rsid w:val="000E40D5"/>
    <w:rsid w:val="000F328B"/>
    <w:rsid w:val="000F4446"/>
    <w:rsid w:val="000F5BA2"/>
    <w:rsid w:val="001006AF"/>
    <w:rsid w:val="00110619"/>
    <w:rsid w:val="00112C07"/>
    <w:rsid w:val="00114D68"/>
    <w:rsid w:val="00121726"/>
    <w:rsid w:val="00122DA2"/>
    <w:rsid w:val="00126901"/>
    <w:rsid w:val="0013031E"/>
    <w:rsid w:val="001304FC"/>
    <w:rsid w:val="00130FAE"/>
    <w:rsid w:val="00134ED1"/>
    <w:rsid w:val="00140FE0"/>
    <w:rsid w:val="001566FC"/>
    <w:rsid w:val="00156FA4"/>
    <w:rsid w:val="00173699"/>
    <w:rsid w:val="001747CF"/>
    <w:rsid w:val="001826F9"/>
    <w:rsid w:val="00183014"/>
    <w:rsid w:val="001953F8"/>
    <w:rsid w:val="001B3F0B"/>
    <w:rsid w:val="001C3375"/>
    <w:rsid w:val="00203478"/>
    <w:rsid w:val="00203A40"/>
    <w:rsid w:val="00204575"/>
    <w:rsid w:val="0023508B"/>
    <w:rsid w:val="00236EDE"/>
    <w:rsid w:val="00242826"/>
    <w:rsid w:val="0024633D"/>
    <w:rsid w:val="00254E91"/>
    <w:rsid w:val="00265551"/>
    <w:rsid w:val="0026745A"/>
    <w:rsid w:val="00271946"/>
    <w:rsid w:val="00283DA8"/>
    <w:rsid w:val="002841E6"/>
    <w:rsid w:val="00296E14"/>
    <w:rsid w:val="002A0B49"/>
    <w:rsid w:val="002A0E35"/>
    <w:rsid w:val="002B4338"/>
    <w:rsid w:val="002C0E69"/>
    <w:rsid w:val="002C140B"/>
    <w:rsid w:val="002D0541"/>
    <w:rsid w:val="002D4FCD"/>
    <w:rsid w:val="002F2FE8"/>
    <w:rsid w:val="002F7905"/>
    <w:rsid w:val="0030221D"/>
    <w:rsid w:val="00302F07"/>
    <w:rsid w:val="0030766B"/>
    <w:rsid w:val="0031292A"/>
    <w:rsid w:val="003377DD"/>
    <w:rsid w:val="00345BDF"/>
    <w:rsid w:val="003467F8"/>
    <w:rsid w:val="003560AE"/>
    <w:rsid w:val="00357B3B"/>
    <w:rsid w:val="00357E9F"/>
    <w:rsid w:val="0036344F"/>
    <w:rsid w:val="00370220"/>
    <w:rsid w:val="0037767E"/>
    <w:rsid w:val="003A6B29"/>
    <w:rsid w:val="003B0947"/>
    <w:rsid w:val="003C6B03"/>
    <w:rsid w:val="003D6703"/>
    <w:rsid w:val="003E3EC5"/>
    <w:rsid w:val="003E71E8"/>
    <w:rsid w:val="003F42AE"/>
    <w:rsid w:val="003F4E12"/>
    <w:rsid w:val="003F5564"/>
    <w:rsid w:val="0040346C"/>
    <w:rsid w:val="004079DC"/>
    <w:rsid w:val="00411B7A"/>
    <w:rsid w:val="00412623"/>
    <w:rsid w:val="00436E0F"/>
    <w:rsid w:val="004373C4"/>
    <w:rsid w:val="004411D5"/>
    <w:rsid w:val="004625ED"/>
    <w:rsid w:val="004A3983"/>
    <w:rsid w:val="004C285C"/>
    <w:rsid w:val="004E59A0"/>
    <w:rsid w:val="004F4310"/>
    <w:rsid w:val="00500E33"/>
    <w:rsid w:val="00501739"/>
    <w:rsid w:val="005028DD"/>
    <w:rsid w:val="0051216F"/>
    <w:rsid w:val="00512BFB"/>
    <w:rsid w:val="005177E3"/>
    <w:rsid w:val="005376D9"/>
    <w:rsid w:val="00542E1B"/>
    <w:rsid w:val="00546377"/>
    <w:rsid w:val="00557E0C"/>
    <w:rsid w:val="0056540A"/>
    <w:rsid w:val="00567542"/>
    <w:rsid w:val="00567612"/>
    <w:rsid w:val="0058699A"/>
    <w:rsid w:val="00590B03"/>
    <w:rsid w:val="005920E7"/>
    <w:rsid w:val="00594E46"/>
    <w:rsid w:val="005B22D6"/>
    <w:rsid w:val="005B38C5"/>
    <w:rsid w:val="005D23F2"/>
    <w:rsid w:val="005D4618"/>
    <w:rsid w:val="005F312C"/>
    <w:rsid w:val="00614627"/>
    <w:rsid w:val="00615226"/>
    <w:rsid w:val="00631922"/>
    <w:rsid w:val="00646265"/>
    <w:rsid w:val="006475C3"/>
    <w:rsid w:val="00664517"/>
    <w:rsid w:val="00665744"/>
    <w:rsid w:val="0066615E"/>
    <w:rsid w:val="00671B01"/>
    <w:rsid w:val="00693755"/>
    <w:rsid w:val="0069670C"/>
    <w:rsid w:val="006A5F55"/>
    <w:rsid w:val="006B3841"/>
    <w:rsid w:val="006B475B"/>
    <w:rsid w:val="006C2F58"/>
    <w:rsid w:val="006D0D1F"/>
    <w:rsid w:val="006E2688"/>
    <w:rsid w:val="006E6454"/>
    <w:rsid w:val="006F25A5"/>
    <w:rsid w:val="0070351F"/>
    <w:rsid w:val="007275A6"/>
    <w:rsid w:val="00744997"/>
    <w:rsid w:val="00746ACD"/>
    <w:rsid w:val="00747A8A"/>
    <w:rsid w:val="007503D4"/>
    <w:rsid w:val="00756344"/>
    <w:rsid w:val="0076117D"/>
    <w:rsid w:val="00762B5E"/>
    <w:rsid w:val="007641A2"/>
    <w:rsid w:val="00773AC0"/>
    <w:rsid w:val="00780128"/>
    <w:rsid w:val="00780742"/>
    <w:rsid w:val="007830A5"/>
    <w:rsid w:val="0078768F"/>
    <w:rsid w:val="00795CDB"/>
    <w:rsid w:val="007A7315"/>
    <w:rsid w:val="007C3447"/>
    <w:rsid w:val="007D56B2"/>
    <w:rsid w:val="007F033F"/>
    <w:rsid w:val="0080013B"/>
    <w:rsid w:val="00800A12"/>
    <w:rsid w:val="00807FA9"/>
    <w:rsid w:val="008142D8"/>
    <w:rsid w:val="00833C8F"/>
    <w:rsid w:val="008345F4"/>
    <w:rsid w:val="0084506C"/>
    <w:rsid w:val="00846C1D"/>
    <w:rsid w:val="00847A5A"/>
    <w:rsid w:val="00860D1B"/>
    <w:rsid w:val="00870C6B"/>
    <w:rsid w:val="00871FD0"/>
    <w:rsid w:val="00884E63"/>
    <w:rsid w:val="00886F39"/>
    <w:rsid w:val="008972C3"/>
    <w:rsid w:val="008A0524"/>
    <w:rsid w:val="008C6ED5"/>
    <w:rsid w:val="008D2254"/>
    <w:rsid w:val="008D33AA"/>
    <w:rsid w:val="008D7146"/>
    <w:rsid w:val="008E3C1A"/>
    <w:rsid w:val="008E6E81"/>
    <w:rsid w:val="008E7B1B"/>
    <w:rsid w:val="00905C8F"/>
    <w:rsid w:val="00917E11"/>
    <w:rsid w:val="00933A04"/>
    <w:rsid w:val="00946469"/>
    <w:rsid w:val="00951BCA"/>
    <w:rsid w:val="0097468B"/>
    <w:rsid w:val="00977E87"/>
    <w:rsid w:val="00982F30"/>
    <w:rsid w:val="009843E0"/>
    <w:rsid w:val="009A0FFA"/>
    <w:rsid w:val="009A3A16"/>
    <w:rsid w:val="009A3D38"/>
    <w:rsid w:val="009B2C66"/>
    <w:rsid w:val="009B4192"/>
    <w:rsid w:val="009D10D8"/>
    <w:rsid w:val="009F407A"/>
    <w:rsid w:val="00A01326"/>
    <w:rsid w:val="00A0704A"/>
    <w:rsid w:val="00A1307C"/>
    <w:rsid w:val="00A24B50"/>
    <w:rsid w:val="00A33473"/>
    <w:rsid w:val="00A37244"/>
    <w:rsid w:val="00A37D0A"/>
    <w:rsid w:val="00A42394"/>
    <w:rsid w:val="00A44DB1"/>
    <w:rsid w:val="00A51C5C"/>
    <w:rsid w:val="00A71DB0"/>
    <w:rsid w:val="00A808B8"/>
    <w:rsid w:val="00A826AF"/>
    <w:rsid w:val="00A85106"/>
    <w:rsid w:val="00A9540B"/>
    <w:rsid w:val="00A95E6B"/>
    <w:rsid w:val="00AA21EB"/>
    <w:rsid w:val="00AB069F"/>
    <w:rsid w:val="00AB4811"/>
    <w:rsid w:val="00AC04E5"/>
    <w:rsid w:val="00AD4E75"/>
    <w:rsid w:val="00AD726B"/>
    <w:rsid w:val="00B045FC"/>
    <w:rsid w:val="00B04AD5"/>
    <w:rsid w:val="00B05D45"/>
    <w:rsid w:val="00B07D40"/>
    <w:rsid w:val="00B155E1"/>
    <w:rsid w:val="00B368EC"/>
    <w:rsid w:val="00B36925"/>
    <w:rsid w:val="00B36EDA"/>
    <w:rsid w:val="00B428B5"/>
    <w:rsid w:val="00B55CF0"/>
    <w:rsid w:val="00B56908"/>
    <w:rsid w:val="00B62E96"/>
    <w:rsid w:val="00B653D8"/>
    <w:rsid w:val="00B65EC3"/>
    <w:rsid w:val="00B836FA"/>
    <w:rsid w:val="00B85DB2"/>
    <w:rsid w:val="00BA64CC"/>
    <w:rsid w:val="00BB0E25"/>
    <w:rsid w:val="00BB326B"/>
    <w:rsid w:val="00BB5EF9"/>
    <w:rsid w:val="00BB6069"/>
    <w:rsid w:val="00BC4B99"/>
    <w:rsid w:val="00C00ABD"/>
    <w:rsid w:val="00C014B5"/>
    <w:rsid w:val="00C1220E"/>
    <w:rsid w:val="00C27CB6"/>
    <w:rsid w:val="00C36B42"/>
    <w:rsid w:val="00C413EF"/>
    <w:rsid w:val="00C42360"/>
    <w:rsid w:val="00C6001C"/>
    <w:rsid w:val="00C62ADA"/>
    <w:rsid w:val="00C67BB0"/>
    <w:rsid w:val="00CA4C6C"/>
    <w:rsid w:val="00CA5000"/>
    <w:rsid w:val="00CA62BF"/>
    <w:rsid w:val="00CA711E"/>
    <w:rsid w:val="00CB1394"/>
    <w:rsid w:val="00CB6FA9"/>
    <w:rsid w:val="00CC17EC"/>
    <w:rsid w:val="00CC2A6A"/>
    <w:rsid w:val="00CC7F2C"/>
    <w:rsid w:val="00CD38AE"/>
    <w:rsid w:val="00CD480B"/>
    <w:rsid w:val="00CD742D"/>
    <w:rsid w:val="00CF5696"/>
    <w:rsid w:val="00D025BE"/>
    <w:rsid w:val="00D05DA6"/>
    <w:rsid w:val="00D069BC"/>
    <w:rsid w:val="00D077DB"/>
    <w:rsid w:val="00D10235"/>
    <w:rsid w:val="00D141F6"/>
    <w:rsid w:val="00D204BB"/>
    <w:rsid w:val="00D25085"/>
    <w:rsid w:val="00D348C9"/>
    <w:rsid w:val="00D56B9F"/>
    <w:rsid w:val="00D62E8E"/>
    <w:rsid w:val="00D64718"/>
    <w:rsid w:val="00D74E0E"/>
    <w:rsid w:val="00D82981"/>
    <w:rsid w:val="00D84006"/>
    <w:rsid w:val="00D85424"/>
    <w:rsid w:val="00D85E67"/>
    <w:rsid w:val="00DB1EB7"/>
    <w:rsid w:val="00DB3F6F"/>
    <w:rsid w:val="00DB4094"/>
    <w:rsid w:val="00DC50A8"/>
    <w:rsid w:val="00DD0F32"/>
    <w:rsid w:val="00DF01C9"/>
    <w:rsid w:val="00E0128D"/>
    <w:rsid w:val="00E070DA"/>
    <w:rsid w:val="00E13357"/>
    <w:rsid w:val="00E15A29"/>
    <w:rsid w:val="00E211C9"/>
    <w:rsid w:val="00E223C3"/>
    <w:rsid w:val="00E2297C"/>
    <w:rsid w:val="00E23470"/>
    <w:rsid w:val="00E33AD3"/>
    <w:rsid w:val="00E4280F"/>
    <w:rsid w:val="00E429C5"/>
    <w:rsid w:val="00E4481C"/>
    <w:rsid w:val="00E50294"/>
    <w:rsid w:val="00E5221D"/>
    <w:rsid w:val="00E534D5"/>
    <w:rsid w:val="00E6009F"/>
    <w:rsid w:val="00E62F04"/>
    <w:rsid w:val="00E9030F"/>
    <w:rsid w:val="00E92C65"/>
    <w:rsid w:val="00E95116"/>
    <w:rsid w:val="00EA0327"/>
    <w:rsid w:val="00EA45A9"/>
    <w:rsid w:val="00EA4F2B"/>
    <w:rsid w:val="00EA6D1B"/>
    <w:rsid w:val="00EB347F"/>
    <w:rsid w:val="00EC407B"/>
    <w:rsid w:val="00ED0831"/>
    <w:rsid w:val="00ED2655"/>
    <w:rsid w:val="00ED2A1A"/>
    <w:rsid w:val="00EE327B"/>
    <w:rsid w:val="00EE5645"/>
    <w:rsid w:val="00EE6E71"/>
    <w:rsid w:val="00EF0A89"/>
    <w:rsid w:val="00EF76DF"/>
    <w:rsid w:val="00F104EE"/>
    <w:rsid w:val="00F2470C"/>
    <w:rsid w:val="00F42A9A"/>
    <w:rsid w:val="00F561E8"/>
    <w:rsid w:val="00F6209F"/>
    <w:rsid w:val="00F65F3D"/>
    <w:rsid w:val="00F76CD7"/>
    <w:rsid w:val="00F76F4E"/>
    <w:rsid w:val="00F81B58"/>
    <w:rsid w:val="00FA2A1D"/>
    <w:rsid w:val="00FA3642"/>
    <w:rsid w:val="00FA6AC3"/>
    <w:rsid w:val="00FB04CD"/>
    <w:rsid w:val="00FB3926"/>
    <w:rsid w:val="00FB6E06"/>
    <w:rsid w:val="00FC46DA"/>
    <w:rsid w:val="00FD261E"/>
    <w:rsid w:val="00FE2548"/>
    <w:rsid w:val="00FE377A"/>
    <w:rsid w:val="00FF1C32"/>
    <w:rsid w:val="00FF1D2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70e0c"/>
    </o:shapedefaults>
    <o:shapelayout v:ext="edit">
      <o:idmap v:ext="edit" data="1"/>
    </o:shapelayout>
  </w:shapeDefaults>
  <w:decimalSymbol w:val=","/>
  <w:listSeparator w:val=";"/>
  <w15:docId w15:val="{CE2BE7EE-9E74-4075-8DB9-C45162FCF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Verdana" w:eastAsia="Verdana" w:hAnsi="Verdana"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5B22D6"/>
    <w:pPr>
      <w:spacing w:line="280" w:lineRule="atLeast"/>
      <w:jc w:val="both"/>
    </w:pPr>
    <w:rPr>
      <w:rFonts w:ascii="Dunant" w:hAnsi="Dunant"/>
      <w:sz w:val="24"/>
      <w:lang w:eastAsia="en-US"/>
    </w:rPr>
  </w:style>
  <w:style w:type="paragraph" w:styleId="berschrift1">
    <w:name w:val="heading 1"/>
    <w:basedOn w:val="Standard"/>
    <w:next w:val="Standard"/>
    <w:link w:val="berschrift1Zchn"/>
    <w:uiPriority w:val="9"/>
    <w:qFormat/>
    <w:rsid w:val="0056540A"/>
    <w:pPr>
      <w:keepNext/>
      <w:keepLines/>
      <w:numPr>
        <w:numId w:val="26"/>
      </w:numPr>
      <w:outlineLvl w:val="0"/>
    </w:pPr>
    <w:rPr>
      <w:rFonts w:ascii="Dunant Medium" w:eastAsia="Times New Roman" w:hAnsi="Dunant Medium"/>
      <w:bCs/>
      <w:color w:val="B70E0C"/>
      <w:sz w:val="32"/>
      <w:szCs w:val="24"/>
    </w:rPr>
  </w:style>
  <w:style w:type="paragraph" w:styleId="berschrift2">
    <w:name w:val="heading 2"/>
    <w:basedOn w:val="Standard"/>
    <w:next w:val="Standard"/>
    <w:link w:val="berschrift2Zchn"/>
    <w:uiPriority w:val="9"/>
    <w:unhideWhenUsed/>
    <w:qFormat/>
    <w:rsid w:val="0056540A"/>
    <w:pPr>
      <w:keepNext/>
      <w:keepLines/>
      <w:numPr>
        <w:ilvl w:val="1"/>
        <w:numId w:val="26"/>
      </w:numPr>
      <w:ind w:left="340" w:hanging="340"/>
      <w:outlineLvl w:val="1"/>
    </w:pPr>
    <w:rPr>
      <w:rFonts w:ascii="Dunant Medium" w:eastAsia="Times New Roman" w:hAnsi="Dunant Medium"/>
      <w:bCs/>
      <w:color w:val="B70E0C"/>
      <w:sz w:val="28"/>
      <w:szCs w:val="24"/>
    </w:rPr>
  </w:style>
  <w:style w:type="paragraph" w:styleId="berschrift3">
    <w:name w:val="heading 3"/>
    <w:basedOn w:val="Standard"/>
    <w:next w:val="Standard"/>
    <w:link w:val="berschrift3Zchn"/>
    <w:uiPriority w:val="9"/>
    <w:unhideWhenUsed/>
    <w:qFormat/>
    <w:rsid w:val="005177E3"/>
    <w:pPr>
      <w:outlineLvl w:val="2"/>
    </w:pPr>
    <w:rPr>
      <w:b/>
      <w:szCs w:val="22"/>
    </w:rPr>
  </w:style>
  <w:style w:type="paragraph" w:styleId="berschrift4">
    <w:name w:val="heading 4"/>
    <w:basedOn w:val="Standard"/>
    <w:next w:val="Standard"/>
    <w:link w:val="berschrift4Zchn"/>
    <w:uiPriority w:val="9"/>
    <w:unhideWhenUsed/>
    <w:qFormat/>
    <w:rsid w:val="005177E3"/>
    <w:pPr>
      <w:outlineLvl w:val="3"/>
    </w:pPr>
    <w:rPr>
      <w:szCs w:val="22"/>
    </w:rPr>
  </w:style>
  <w:style w:type="paragraph" w:styleId="berschrift5">
    <w:name w:val="heading 5"/>
    <w:basedOn w:val="Standard"/>
    <w:next w:val="Standard"/>
    <w:link w:val="berschrift5Zchn"/>
    <w:uiPriority w:val="9"/>
    <w:unhideWhenUsed/>
    <w:rsid w:val="00D56B9F"/>
    <w:pPr>
      <w:keepNext/>
      <w:keepLines/>
      <w:spacing w:before="200"/>
      <w:outlineLvl w:val="4"/>
    </w:pPr>
    <w:rPr>
      <w:rFonts w:ascii="Georgia" w:eastAsia="Times New Roman" w:hAnsi="Georgia"/>
      <w:color w:val="2C4E59"/>
    </w:rPr>
  </w:style>
  <w:style w:type="paragraph" w:styleId="berschrift6">
    <w:name w:val="heading 6"/>
    <w:basedOn w:val="Standard"/>
    <w:next w:val="Standard"/>
    <w:link w:val="berschrift6Zchn"/>
    <w:uiPriority w:val="9"/>
    <w:unhideWhenUsed/>
    <w:rsid w:val="006B3841"/>
    <w:pPr>
      <w:keepNext/>
      <w:keepLines/>
      <w:spacing w:before="200"/>
      <w:outlineLvl w:val="5"/>
    </w:pPr>
    <w:rPr>
      <w:rFonts w:ascii="Georgia" w:eastAsia="Times New Roman" w:hAnsi="Georgia"/>
      <w:i/>
      <w:iCs/>
      <w:color w:val="2C4E59"/>
    </w:rPr>
  </w:style>
  <w:style w:type="paragraph" w:styleId="berschrift7">
    <w:name w:val="heading 7"/>
    <w:basedOn w:val="Standard"/>
    <w:next w:val="Standard"/>
    <w:link w:val="berschrift7Zchn"/>
    <w:uiPriority w:val="9"/>
    <w:unhideWhenUsed/>
    <w:qFormat/>
    <w:rsid w:val="00D56B9F"/>
    <w:pPr>
      <w:spacing w:before="240" w:after="60"/>
      <w:outlineLvl w:val="6"/>
    </w:pPr>
    <w:rPr>
      <w:rFonts w:ascii="Cambria" w:eastAsia="MS Mincho" w:hAnsi="Cambria"/>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6540A"/>
    <w:rPr>
      <w:rFonts w:ascii="Dunant Medium" w:eastAsia="Times New Roman" w:hAnsi="Dunant Medium"/>
      <w:bCs/>
      <w:color w:val="B70E0C"/>
      <w:sz w:val="32"/>
      <w:szCs w:val="24"/>
      <w:lang w:eastAsia="en-US"/>
    </w:rPr>
  </w:style>
  <w:style w:type="character" w:customStyle="1" w:styleId="berschrift2Zchn">
    <w:name w:val="Überschrift 2 Zchn"/>
    <w:link w:val="berschrift2"/>
    <w:uiPriority w:val="9"/>
    <w:rsid w:val="0056540A"/>
    <w:rPr>
      <w:rFonts w:ascii="Dunant Medium" w:eastAsia="Times New Roman" w:hAnsi="Dunant Medium"/>
      <w:bCs/>
      <w:color w:val="B70E0C"/>
      <w:sz w:val="28"/>
      <w:szCs w:val="24"/>
      <w:lang w:eastAsia="en-US"/>
    </w:rPr>
  </w:style>
  <w:style w:type="character" w:customStyle="1" w:styleId="berschrift3Zchn">
    <w:name w:val="Überschrift 3 Zchn"/>
    <w:link w:val="berschrift3"/>
    <w:uiPriority w:val="9"/>
    <w:rsid w:val="005177E3"/>
    <w:rPr>
      <w:rFonts w:ascii="Dunant" w:hAnsi="Dunant"/>
      <w:b/>
      <w:sz w:val="24"/>
      <w:szCs w:val="22"/>
      <w:lang w:eastAsia="en-US"/>
    </w:rPr>
  </w:style>
  <w:style w:type="character" w:customStyle="1" w:styleId="berschrift4Zchn">
    <w:name w:val="Überschrift 4 Zchn"/>
    <w:link w:val="berschrift4"/>
    <w:uiPriority w:val="9"/>
    <w:rsid w:val="005177E3"/>
    <w:rPr>
      <w:rFonts w:ascii="Dunant" w:hAnsi="Dunant"/>
      <w:sz w:val="24"/>
      <w:szCs w:val="22"/>
      <w:lang w:eastAsia="en-US"/>
    </w:rPr>
  </w:style>
  <w:style w:type="character" w:customStyle="1" w:styleId="berschrift5Zchn">
    <w:name w:val="Überschrift 5 Zchn"/>
    <w:link w:val="berschrift5"/>
    <w:uiPriority w:val="9"/>
    <w:rsid w:val="00D56B9F"/>
    <w:rPr>
      <w:rFonts w:ascii="Georgia" w:eastAsia="Times New Roman" w:hAnsi="Georgia"/>
      <w:color w:val="2C4E59"/>
      <w:sz w:val="24"/>
      <w:lang w:eastAsia="en-US"/>
    </w:rPr>
  </w:style>
  <w:style w:type="character" w:customStyle="1" w:styleId="berschrift6Zchn">
    <w:name w:val="Überschrift 6 Zchn"/>
    <w:link w:val="berschrift6"/>
    <w:uiPriority w:val="9"/>
    <w:rsid w:val="006B3841"/>
    <w:rPr>
      <w:rFonts w:ascii="Georgia" w:eastAsia="Times New Roman" w:hAnsi="Georgia" w:cs="Times New Roman"/>
      <w:i/>
      <w:iCs/>
      <w:color w:val="2C4E59"/>
      <w:sz w:val="20"/>
      <w:szCs w:val="20"/>
    </w:rPr>
  </w:style>
  <w:style w:type="paragraph" w:styleId="Sprechblasentext">
    <w:name w:val="Balloon Text"/>
    <w:basedOn w:val="Standard"/>
    <w:link w:val="SprechblasentextZchn"/>
    <w:uiPriority w:val="99"/>
    <w:semiHidden/>
    <w:unhideWhenUsed/>
    <w:rsid w:val="0066615E"/>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6615E"/>
    <w:rPr>
      <w:rFonts w:ascii="Tahoma" w:hAnsi="Tahoma" w:cs="Tahoma"/>
      <w:sz w:val="16"/>
      <w:szCs w:val="16"/>
    </w:rPr>
  </w:style>
  <w:style w:type="character" w:styleId="Platzhaltertext">
    <w:name w:val="Placeholder Text"/>
    <w:uiPriority w:val="99"/>
    <w:semiHidden/>
    <w:rsid w:val="00946469"/>
    <w:rPr>
      <w:color w:val="808080"/>
    </w:rPr>
  </w:style>
  <w:style w:type="table" w:styleId="Tabellenraster">
    <w:name w:val="Table Grid"/>
    <w:basedOn w:val="NormaleTabelle"/>
    <w:uiPriority w:val="59"/>
    <w:rsid w:val="00C67B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unhideWhenUsed/>
    <w:rsid w:val="000F5BA2"/>
    <w:rPr>
      <w:color w:val="1E1EEA"/>
      <w:u w:val="single"/>
    </w:rPr>
  </w:style>
  <w:style w:type="paragraph" w:styleId="Verzeichnis2">
    <w:name w:val="toc 2"/>
    <w:basedOn w:val="Standard"/>
    <w:next w:val="Standard"/>
    <w:autoRedefine/>
    <w:uiPriority w:val="39"/>
    <w:unhideWhenUsed/>
    <w:rsid w:val="00746ACD"/>
    <w:pPr>
      <w:tabs>
        <w:tab w:val="right" w:leader="dot" w:pos="7359"/>
      </w:tabs>
      <w:spacing w:line="276" w:lineRule="auto"/>
      <w:ind w:left="198"/>
    </w:pPr>
    <w:rPr>
      <w:noProof/>
      <w:szCs w:val="24"/>
    </w:rPr>
  </w:style>
  <w:style w:type="paragraph" w:customStyle="1" w:styleId="Zitat1">
    <w:name w:val="Zitat1"/>
    <w:basedOn w:val="Standard"/>
    <w:link w:val="ZitatZchn"/>
    <w:qFormat/>
    <w:rsid w:val="005177E3"/>
    <w:rPr>
      <w:rFonts w:ascii="Dunant Light" w:hAnsi="Dunant Light"/>
      <w:color w:val="404040"/>
    </w:rPr>
  </w:style>
  <w:style w:type="character" w:customStyle="1" w:styleId="ZitatZchn">
    <w:name w:val="Zitat Zchn"/>
    <w:link w:val="Zitat1"/>
    <w:rsid w:val="005177E3"/>
    <w:rPr>
      <w:rFonts w:ascii="Dunant Light" w:hAnsi="Dunant Light"/>
      <w:color w:val="404040"/>
      <w:sz w:val="24"/>
      <w:lang w:eastAsia="en-US"/>
    </w:rPr>
  </w:style>
  <w:style w:type="paragraph" w:customStyle="1" w:styleId="Funote">
    <w:name w:val="Fußnote"/>
    <w:basedOn w:val="Standard"/>
    <w:link w:val="FunoteZchn"/>
    <w:qFormat/>
    <w:rsid w:val="005177E3"/>
    <w:pPr>
      <w:tabs>
        <w:tab w:val="center" w:pos="4536"/>
        <w:tab w:val="right" w:pos="9072"/>
      </w:tabs>
      <w:spacing w:line="240" w:lineRule="auto"/>
    </w:pPr>
    <w:rPr>
      <w:sz w:val="11"/>
      <w:szCs w:val="11"/>
    </w:rPr>
  </w:style>
  <w:style w:type="character" w:customStyle="1" w:styleId="FunoteZchn">
    <w:name w:val="Fußnote Zchn"/>
    <w:link w:val="Funote"/>
    <w:rsid w:val="005177E3"/>
    <w:rPr>
      <w:rFonts w:ascii="Dunant" w:hAnsi="Dunant"/>
      <w:sz w:val="11"/>
      <w:szCs w:val="11"/>
      <w:lang w:eastAsia="en-US"/>
    </w:rPr>
  </w:style>
  <w:style w:type="table" w:customStyle="1" w:styleId="Valida">
    <w:name w:val="Valida"/>
    <w:basedOn w:val="NormaleTabelle"/>
    <w:uiPriority w:val="99"/>
    <w:qFormat/>
    <w:rsid w:val="00FE377A"/>
    <w:rPr>
      <w:sz w:val="18"/>
    </w:rPr>
    <w:tblPr>
      <w:tblBorders>
        <w:top w:val="single" w:sz="8" w:space="0" w:color="000000"/>
        <w:bottom w:val="single" w:sz="8" w:space="0" w:color="000000"/>
        <w:insideH w:val="single" w:sz="4" w:space="0" w:color="000000"/>
      </w:tblBorders>
    </w:tblPr>
    <w:tblStylePr w:type="firstRow">
      <w:rPr>
        <w:rFonts w:ascii="Cambria Math" w:hAnsi="Cambria Math"/>
        <w:b/>
        <w:color w:val="AF9B00"/>
        <w:sz w:val="20"/>
      </w:rPr>
      <w:tblPr/>
      <w:tcPr>
        <w:tcBorders>
          <w:top w:val="single" w:sz="8" w:space="0" w:color="AF9B00"/>
          <w:bottom w:val="single" w:sz="8" w:space="0" w:color="AF9B00"/>
        </w:tcBorders>
      </w:tcPr>
    </w:tblStylePr>
    <w:tblStylePr w:type="lastRow">
      <w:tblPr/>
      <w:tcPr>
        <w:tcBorders>
          <w:top w:val="single" w:sz="8" w:space="0" w:color="000000"/>
          <w:bottom w:val="nil"/>
        </w:tcBorders>
      </w:tcPr>
    </w:tblStylePr>
    <w:tblStylePr w:type="swCell">
      <w:rPr>
        <w:rFonts w:ascii="Cambria Math" w:hAnsi="Cambria Math"/>
        <w:b/>
        <w:sz w:val="18"/>
      </w:rPr>
    </w:tblStylePr>
  </w:style>
  <w:style w:type="paragraph" w:customStyle="1" w:styleId="DeckblattTitel">
    <w:name w:val="Deckblatt Titel"/>
    <w:basedOn w:val="Standard"/>
    <w:link w:val="DeckblattTitelZchn"/>
    <w:qFormat/>
    <w:rsid w:val="001566FC"/>
    <w:pPr>
      <w:spacing w:line="720" w:lineRule="atLeast"/>
    </w:pPr>
    <w:rPr>
      <w:b/>
      <w:color w:val="B70E0C"/>
      <w:sz w:val="72"/>
      <w:szCs w:val="60"/>
    </w:rPr>
  </w:style>
  <w:style w:type="character" w:customStyle="1" w:styleId="DeckblattTitelZchn">
    <w:name w:val="Deckblatt Titel Zchn"/>
    <w:link w:val="DeckblattTitel"/>
    <w:rsid w:val="001566FC"/>
    <w:rPr>
      <w:rFonts w:ascii="Dunant" w:hAnsi="Dunant"/>
      <w:b/>
      <w:color w:val="B70E0C"/>
      <w:sz w:val="72"/>
      <w:szCs w:val="60"/>
      <w:lang w:eastAsia="en-US"/>
    </w:rPr>
  </w:style>
  <w:style w:type="paragraph" w:customStyle="1" w:styleId="DeckblattUntertitel">
    <w:name w:val="Deckblatt Untertitel"/>
    <w:basedOn w:val="Standard"/>
    <w:link w:val="DeckblattUntertitelZchn"/>
    <w:qFormat/>
    <w:rsid w:val="004411D5"/>
    <w:pPr>
      <w:spacing w:line="600" w:lineRule="atLeast"/>
    </w:pPr>
    <w:rPr>
      <w:sz w:val="48"/>
      <w:szCs w:val="40"/>
    </w:rPr>
  </w:style>
  <w:style w:type="character" w:customStyle="1" w:styleId="DeckblattUntertitelZchn">
    <w:name w:val="Deckblatt Untertitel Zchn"/>
    <w:link w:val="DeckblattUntertitel"/>
    <w:rsid w:val="004411D5"/>
    <w:rPr>
      <w:rFonts w:ascii="Dunant" w:hAnsi="Dunant"/>
      <w:sz w:val="48"/>
      <w:szCs w:val="40"/>
      <w:lang w:eastAsia="en-US"/>
    </w:rPr>
  </w:style>
  <w:style w:type="paragraph" w:customStyle="1" w:styleId="Verzeichnis-Titel">
    <w:name w:val="Verzeichnis-Titel"/>
    <w:basedOn w:val="Standard"/>
    <w:link w:val="Verzeichnis-TitelZchn"/>
    <w:qFormat/>
    <w:rsid w:val="004411D5"/>
    <w:pPr>
      <w:spacing w:line="480" w:lineRule="atLeast"/>
    </w:pPr>
    <w:rPr>
      <w:rFonts w:ascii="Dunant Medium" w:hAnsi="Dunant Medium"/>
      <w:color w:val="B70E0C"/>
      <w:sz w:val="40"/>
      <w:szCs w:val="40"/>
    </w:rPr>
  </w:style>
  <w:style w:type="character" w:customStyle="1" w:styleId="Verzeichnis-TitelZchn">
    <w:name w:val="Verzeichnis-Titel Zchn"/>
    <w:link w:val="Verzeichnis-Titel"/>
    <w:rsid w:val="004411D5"/>
    <w:rPr>
      <w:rFonts w:ascii="Dunant Medium" w:hAnsi="Dunant Medium"/>
      <w:color w:val="B70E0C"/>
      <w:sz w:val="40"/>
      <w:szCs w:val="40"/>
      <w:lang w:eastAsia="en-US"/>
    </w:rPr>
  </w:style>
  <w:style w:type="paragraph" w:styleId="Verzeichnis1">
    <w:name w:val="toc 1"/>
    <w:basedOn w:val="Standard"/>
    <w:next w:val="Standard"/>
    <w:autoRedefine/>
    <w:uiPriority w:val="39"/>
    <w:unhideWhenUsed/>
    <w:rsid w:val="00746ACD"/>
    <w:pPr>
      <w:tabs>
        <w:tab w:val="right" w:pos="284"/>
        <w:tab w:val="left" w:pos="567"/>
        <w:tab w:val="right" w:leader="dot" w:pos="7371"/>
      </w:tabs>
      <w:spacing w:line="276" w:lineRule="auto"/>
    </w:pPr>
    <w:rPr>
      <w:rFonts w:ascii="Dunant Medium" w:hAnsi="Dunant Medium"/>
      <w:noProof/>
      <w:szCs w:val="24"/>
    </w:rPr>
  </w:style>
  <w:style w:type="paragraph" w:styleId="Listenabsatz">
    <w:name w:val="List Paragraph"/>
    <w:basedOn w:val="Standard"/>
    <w:uiPriority w:val="34"/>
    <w:rsid w:val="00DB4094"/>
    <w:pPr>
      <w:numPr>
        <w:numId w:val="1"/>
      </w:numPr>
      <w:spacing w:line="270" w:lineRule="atLeast"/>
      <w:ind w:left="198" w:hanging="198"/>
    </w:pPr>
    <w:rPr>
      <w:rFonts w:cs="Verdana"/>
      <w:color w:val="000000"/>
    </w:rPr>
  </w:style>
  <w:style w:type="paragraph" w:styleId="Kopfzeile">
    <w:name w:val="header"/>
    <w:basedOn w:val="Standard"/>
    <w:link w:val="KopfzeileZchn"/>
    <w:uiPriority w:val="99"/>
    <w:unhideWhenUsed/>
    <w:rsid w:val="00CB6FA9"/>
    <w:pPr>
      <w:tabs>
        <w:tab w:val="center" w:pos="4703"/>
        <w:tab w:val="right" w:pos="9406"/>
      </w:tabs>
      <w:spacing w:line="240" w:lineRule="auto"/>
    </w:pPr>
  </w:style>
  <w:style w:type="character" w:customStyle="1" w:styleId="KopfzeileZchn">
    <w:name w:val="Kopfzeile Zchn"/>
    <w:link w:val="Kopfzeile"/>
    <w:uiPriority w:val="99"/>
    <w:rsid w:val="00CB6FA9"/>
    <w:rPr>
      <w:rFonts w:ascii="Verdana" w:hAnsi="Verdana"/>
      <w:sz w:val="20"/>
      <w:szCs w:val="20"/>
    </w:rPr>
  </w:style>
  <w:style w:type="paragraph" w:styleId="Fuzeile">
    <w:name w:val="footer"/>
    <w:basedOn w:val="Standard"/>
    <w:link w:val="FuzeileZchn"/>
    <w:uiPriority w:val="99"/>
    <w:unhideWhenUsed/>
    <w:rsid w:val="00CB6FA9"/>
    <w:pPr>
      <w:tabs>
        <w:tab w:val="center" w:pos="4703"/>
        <w:tab w:val="right" w:pos="9406"/>
      </w:tabs>
      <w:spacing w:line="240" w:lineRule="auto"/>
    </w:pPr>
  </w:style>
  <w:style w:type="character" w:customStyle="1" w:styleId="FuzeileZchn">
    <w:name w:val="Fußzeile Zchn"/>
    <w:link w:val="Fuzeile"/>
    <w:uiPriority w:val="99"/>
    <w:rsid w:val="00CB6FA9"/>
    <w:rPr>
      <w:rFonts w:ascii="Verdana" w:hAnsi="Verdana"/>
      <w:sz w:val="20"/>
      <w:szCs w:val="20"/>
    </w:rPr>
  </w:style>
  <w:style w:type="paragraph" w:styleId="Dokumentstruktur">
    <w:name w:val="Document Map"/>
    <w:basedOn w:val="Standard"/>
    <w:link w:val="DokumentstrukturZchn"/>
    <w:uiPriority w:val="99"/>
    <w:semiHidden/>
    <w:unhideWhenUsed/>
    <w:rsid w:val="00870C6B"/>
    <w:pPr>
      <w:spacing w:line="240" w:lineRule="auto"/>
    </w:pPr>
    <w:rPr>
      <w:rFonts w:ascii="Tahoma" w:hAnsi="Tahoma" w:cs="Tahoma"/>
      <w:sz w:val="16"/>
      <w:szCs w:val="16"/>
    </w:rPr>
  </w:style>
  <w:style w:type="character" w:customStyle="1" w:styleId="DokumentstrukturZchn">
    <w:name w:val="Dokumentstruktur Zchn"/>
    <w:link w:val="Dokumentstruktur"/>
    <w:uiPriority w:val="99"/>
    <w:semiHidden/>
    <w:rsid w:val="00870C6B"/>
    <w:rPr>
      <w:rFonts w:ascii="Tahoma" w:hAnsi="Tahoma" w:cs="Tahoma"/>
      <w:sz w:val="16"/>
      <w:szCs w:val="16"/>
    </w:rPr>
  </w:style>
  <w:style w:type="paragraph" w:customStyle="1" w:styleId="Nummerierung">
    <w:name w:val="Nummerierung"/>
    <w:basedOn w:val="Standard"/>
    <w:qFormat/>
    <w:rsid w:val="005177E3"/>
    <w:pPr>
      <w:numPr>
        <w:numId w:val="14"/>
      </w:numPr>
    </w:pPr>
  </w:style>
  <w:style w:type="paragraph" w:customStyle="1" w:styleId="Aufzaehlung1">
    <w:name w:val="Aufzaehlung 1"/>
    <w:basedOn w:val="Standard"/>
    <w:qFormat/>
    <w:rsid w:val="005177E3"/>
    <w:pPr>
      <w:numPr>
        <w:numId w:val="21"/>
      </w:numPr>
      <w:spacing w:line="240" w:lineRule="auto"/>
    </w:pPr>
    <w:rPr>
      <w:rFonts w:cs="Verdana"/>
      <w:szCs w:val="22"/>
    </w:rPr>
  </w:style>
  <w:style w:type="paragraph" w:customStyle="1" w:styleId="Aufzaehlung2">
    <w:name w:val="Aufzaehlung 2"/>
    <w:basedOn w:val="Standard"/>
    <w:qFormat/>
    <w:rsid w:val="005177E3"/>
    <w:pPr>
      <w:numPr>
        <w:numId w:val="24"/>
      </w:numPr>
      <w:spacing w:line="240" w:lineRule="auto"/>
    </w:pPr>
    <w:rPr>
      <w:rFonts w:cs="Verdana"/>
      <w:szCs w:val="22"/>
    </w:rPr>
  </w:style>
  <w:style w:type="character" w:customStyle="1" w:styleId="berschrift7Zchn">
    <w:name w:val="Überschrift 7 Zchn"/>
    <w:link w:val="berschrift7"/>
    <w:uiPriority w:val="9"/>
    <w:rsid w:val="00D56B9F"/>
    <w:rPr>
      <w:rFonts w:ascii="Cambria" w:eastAsia="MS Mincho" w:hAnsi="Cambria" w:cs="Times New Roman"/>
      <w:sz w:val="24"/>
      <w:szCs w:val="24"/>
      <w:lang w:eastAsia="en-US"/>
    </w:rPr>
  </w:style>
  <w:style w:type="character" w:styleId="SchwacheHervorhebung">
    <w:name w:val="Subtle Emphasis"/>
    <w:uiPriority w:val="19"/>
    <w:rsid w:val="00D56B9F"/>
    <w:rPr>
      <w:i/>
      <w:iCs/>
      <w:color w:val="808080"/>
    </w:rPr>
  </w:style>
  <w:style w:type="paragraph" w:styleId="Untertitel">
    <w:name w:val="Subtitle"/>
    <w:basedOn w:val="Standard"/>
    <w:next w:val="Standard"/>
    <w:link w:val="UntertitelZchn"/>
    <w:uiPriority w:val="11"/>
    <w:rsid w:val="00D56B9F"/>
    <w:pPr>
      <w:spacing w:after="60"/>
      <w:jc w:val="center"/>
      <w:outlineLvl w:val="1"/>
    </w:pPr>
    <w:rPr>
      <w:rFonts w:ascii="Calibri" w:eastAsia="MS Gothic" w:hAnsi="Calibri"/>
      <w:szCs w:val="24"/>
    </w:rPr>
  </w:style>
  <w:style w:type="character" w:customStyle="1" w:styleId="UntertitelZchn">
    <w:name w:val="Untertitel Zchn"/>
    <w:link w:val="Untertitel"/>
    <w:uiPriority w:val="11"/>
    <w:rsid w:val="00D56B9F"/>
    <w:rPr>
      <w:rFonts w:ascii="Calibri" w:eastAsia="MS Gothic" w:hAnsi="Calibri" w:cs="Times New Roman"/>
      <w:sz w:val="24"/>
      <w:szCs w:val="24"/>
      <w:lang w:eastAsia="en-US"/>
    </w:rPr>
  </w:style>
  <w:style w:type="paragraph" w:styleId="Titel">
    <w:name w:val="Title"/>
    <w:basedOn w:val="Standard"/>
    <w:next w:val="Standard"/>
    <w:link w:val="TitelZchn"/>
    <w:uiPriority w:val="10"/>
    <w:rsid w:val="00D56B9F"/>
    <w:pPr>
      <w:spacing w:before="240" w:after="60"/>
      <w:jc w:val="center"/>
      <w:outlineLvl w:val="0"/>
    </w:pPr>
    <w:rPr>
      <w:rFonts w:ascii="Calibri" w:eastAsia="MS Gothic" w:hAnsi="Calibri"/>
      <w:b/>
      <w:bCs/>
      <w:kern w:val="28"/>
      <w:sz w:val="32"/>
      <w:szCs w:val="32"/>
    </w:rPr>
  </w:style>
  <w:style w:type="character" w:customStyle="1" w:styleId="TitelZchn">
    <w:name w:val="Titel Zchn"/>
    <w:link w:val="Titel"/>
    <w:uiPriority w:val="10"/>
    <w:rsid w:val="00D56B9F"/>
    <w:rPr>
      <w:rFonts w:ascii="Calibri" w:eastAsia="MS Gothic" w:hAnsi="Calibri" w:cs="Times New Roman"/>
      <w:b/>
      <w:bCs/>
      <w:kern w:val="28"/>
      <w:sz w:val="32"/>
      <w:szCs w:val="32"/>
      <w:lang w:eastAsia="en-US"/>
    </w:rPr>
  </w:style>
  <w:style w:type="character" w:styleId="IntensiveHervorhebung">
    <w:name w:val="Intense Emphasis"/>
    <w:basedOn w:val="Absatz-Standardschriftart"/>
    <w:uiPriority w:val="21"/>
    <w:qFormat/>
    <w:rsid w:val="00080930"/>
    <w:rPr>
      <w:i/>
      <w:iCs/>
      <w:color w:val="4F81BD" w:themeColor="accent1"/>
    </w:rPr>
  </w:style>
  <w:style w:type="paragraph" w:styleId="Beschriftung">
    <w:name w:val="caption"/>
    <w:basedOn w:val="Standard"/>
    <w:next w:val="Standard"/>
    <w:uiPriority w:val="35"/>
    <w:unhideWhenUsed/>
    <w:qFormat/>
    <w:rsid w:val="00F561E8"/>
    <w:pPr>
      <w:spacing w:before="40" w:after="240" w:line="240" w:lineRule="auto"/>
      <w:jc w:val="center"/>
    </w:pPr>
    <w:rPr>
      <w:iCs/>
      <w:color w:val="C00000"/>
      <w:sz w:val="18"/>
      <w:szCs w:val="18"/>
    </w:rPr>
  </w:style>
  <w:style w:type="character" w:styleId="IntensiverVerweis">
    <w:name w:val="Intense Reference"/>
    <w:basedOn w:val="Absatz-Standardschriftart"/>
    <w:uiPriority w:val="32"/>
    <w:qFormat/>
    <w:rsid w:val="00A0704A"/>
    <w:rPr>
      <w:b/>
      <w:bCs/>
      <w:smallCaps/>
      <w:color w:val="4F81BD" w:themeColor="accent1"/>
      <w:spacing w:val="5"/>
    </w:rPr>
  </w:style>
  <w:style w:type="paragraph" w:styleId="Funotentext">
    <w:name w:val="footnote text"/>
    <w:basedOn w:val="Standard"/>
    <w:link w:val="FunotentextZchn"/>
    <w:uiPriority w:val="99"/>
    <w:semiHidden/>
    <w:unhideWhenUsed/>
    <w:rsid w:val="002F2FE8"/>
    <w:pPr>
      <w:spacing w:line="240" w:lineRule="auto"/>
    </w:pPr>
    <w:rPr>
      <w:sz w:val="20"/>
    </w:rPr>
  </w:style>
  <w:style w:type="character" w:customStyle="1" w:styleId="FunotentextZchn">
    <w:name w:val="Fußnotentext Zchn"/>
    <w:basedOn w:val="Absatz-Standardschriftart"/>
    <w:link w:val="Funotentext"/>
    <w:uiPriority w:val="99"/>
    <w:semiHidden/>
    <w:rsid w:val="002F2FE8"/>
    <w:rPr>
      <w:rFonts w:ascii="Dunant" w:hAnsi="Dunant"/>
      <w:lang w:eastAsia="en-US"/>
    </w:rPr>
  </w:style>
  <w:style w:type="character" w:styleId="Funotenzeichen">
    <w:name w:val="footnote reference"/>
    <w:basedOn w:val="Absatz-Standardschriftart"/>
    <w:uiPriority w:val="99"/>
    <w:semiHidden/>
    <w:unhideWhenUsed/>
    <w:rsid w:val="002F2FE8"/>
    <w:rPr>
      <w:vertAlign w:val="superscript"/>
    </w:rPr>
  </w:style>
  <w:style w:type="paragraph" w:customStyle="1" w:styleId="Bild">
    <w:name w:val="Bild"/>
    <w:basedOn w:val="Standard"/>
    <w:next w:val="Standard"/>
    <w:link w:val="BildZchn"/>
    <w:qFormat/>
    <w:rsid w:val="0007641F"/>
    <w:pPr>
      <w:keepNext/>
      <w:jc w:val="center"/>
    </w:pPr>
    <w:rPr>
      <w:noProof/>
      <w:lang w:val="de-AT" w:eastAsia="de-AT"/>
    </w:rPr>
  </w:style>
  <w:style w:type="character" w:customStyle="1" w:styleId="BildZchn">
    <w:name w:val="Bild Zchn"/>
    <w:basedOn w:val="Absatz-Standardschriftart"/>
    <w:link w:val="Bild"/>
    <w:rsid w:val="0007641F"/>
    <w:rPr>
      <w:rFonts w:ascii="Dunant" w:hAnsi="Dunant"/>
      <w:noProof/>
      <w:sz w:val="24"/>
      <w:lang w:val="de-AT"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2238550">
      <w:bodyDiv w:val="1"/>
      <w:marLeft w:val="0"/>
      <w:marRight w:val="0"/>
      <w:marTop w:val="0"/>
      <w:marBottom w:val="0"/>
      <w:divBdr>
        <w:top w:val="none" w:sz="0" w:space="0" w:color="auto"/>
        <w:left w:val="none" w:sz="0" w:space="0" w:color="auto"/>
        <w:bottom w:val="none" w:sz="0" w:space="0" w:color="auto"/>
        <w:right w:val="none" w:sz="0" w:space="0" w:color="auto"/>
      </w:divBdr>
    </w:div>
    <w:div w:id="1152335939">
      <w:bodyDiv w:val="1"/>
      <w:marLeft w:val="0"/>
      <w:marRight w:val="0"/>
      <w:marTop w:val="0"/>
      <w:marBottom w:val="0"/>
      <w:divBdr>
        <w:top w:val="none" w:sz="0" w:space="0" w:color="auto"/>
        <w:left w:val="none" w:sz="0" w:space="0" w:color="auto"/>
        <w:bottom w:val="none" w:sz="0" w:space="0" w:color="auto"/>
        <w:right w:val="none" w:sz="0" w:space="0" w:color="auto"/>
      </w:divBdr>
    </w:div>
    <w:div w:id="1163282153">
      <w:bodyDiv w:val="1"/>
      <w:marLeft w:val="0"/>
      <w:marRight w:val="0"/>
      <w:marTop w:val="0"/>
      <w:marBottom w:val="0"/>
      <w:divBdr>
        <w:top w:val="none" w:sz="0" w:space="0" w:color="auto"/>
        <w:left w:val="none" w:sz="0" w:space="0" w:color="auto"/>
        <w:bottom w:val="none" w:sz="0" w:space="0" w:color="auto"/>
        <w:right w:val="none" w:sz="0" w:space="0" w:color="auto"/>
      </w:divBdr>
    </w:div>
    <w:div w:id="1337071650">
      <w:bodyDiv w:val="1"/>
      <w:marLeft w:val="0"/>
      <w:marRight w:val="0"/>
      <w:marTop w:val="0"/>
      <w:marBottom w:val="0"/>
      <w:divBdr>
        <w:top w:val="none" w:sz="0" w:space="0" w:color="auto"/>
        <w:left w:val="none" w:sz="0" w:space="0" w:color="auto"/>
        <w:bottom w:val="none" w:sz="0" w:space="0" w:color="auto"/>
        <w:right w:val="none" w:sz="0" w:space="0" w:color="auto"/>
      </w:divBdr>
    </w:div>
    <w:div w:id="20936932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footer" Target="footer8.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yperlink" Target="https://basemap.at/downloads/releaseinfo.pdf" TargetMode="External"/><Relationship Id="rId23" Type="http://schemas.openxmlformats.org/officeDocument/2006/relationships/footer" Target="footer6.xml"/><Relationship Id="rId10"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footer" Target="footer5.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footnotes.xml.rels><?xml version="1.0" encoding="UTF-8" standalone="yes"?>
<Relationships xmlns="http://schemas.openxmlformats.org/package/2006/relationships"><Relationship Id="rId2" Type="http://schemas.openxmlformats.org/officeDocument/2006/relationships/hyperlink" Target="http://www.bev.gv.at/portal/page?_pageid=713,2167982&amp;_dad=portal&amp;_schema=PORTAL" TargetMode="External"/><Relationship Id="rId1" Type="http://schemas.openxmlformats.org/officeDocument/2006/relationships/hyperlink" Target="http://www.geoland.at/geo_webgis/(S(5dzyajh1jcghyigmcds0oxve))/init.aspx?karte=basemap&amp;darstellungsvariante=dv_fb&amp;toolid=8f5e96d9-4884-406a-9801-fe9de4af929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ilipp\AppData\Local\Temp\OFFICE_Skritum_01.dotx"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6A32A9-54EC-4366-8331-61B99D218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OFFICE_Skritum_01.dotx</Template>
  <TotalTime>0</TotalTime>
  <Pages>15</Pages>
  <Words>2579</Words>
  <Characters>16249</Characters>
  <Application>Microsoft Office Word</Application>
  <DocSecurity>0</DocSecurity>
  <Lines>135</Lines>
  <Paragraphs>37</Paragraphs>
  <ScaleCrop>false</ScaleCrop>
  <HeadingPairs>
    <vt:vector size="2" baseType="variant">
      <vt:variant>
        <vt:lpstr>Titel</vt:lpstr>
      </vt:variant>
      <vt:variant>
        <vt:i4>1</vt:i4>
      </vt:variant>
    </vt:vector>
  </HeadingPairs>
  <TitlesOfParts>
    <vt:vector size="1" baseType="lpstr">
      <vt:lpstr/>
    </vt:vector>
  </TitlesOfParts>
  <Company>pp</Company>
  <LinksUpToDate>false</LinksUpToDate>
  <CharactersWithSpaces>18791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 Kapfer</dc:creator>
  <cp:keywords/>
  <cp:lastModifiedBy>Philipp Kapfer</cp:lastModifiedBy>
  <cp:revision>19</cp:revision>
  <cp:lastPrinted>2014-04-01T18:56:00Z</cp:lastPrinted>
  <dcterms:created xsi:type="dcterms:W3CDTF">2014-03-30T12:45:00Z</dcterms:created>
  <dcterms:modified xsi:type="dcterms:W3CDTF">2017-02-12T19:01:00Z</dcterms:modified>
</cp:coreProperties>
</file>